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8508" w14:textId="0717DA69" w:rsidR="00D077E9" w:rsidRDefault="00FD63F6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739A6225" wp14:editId="1EFEC5E5">
            <wp:simplePos x="0" y="0"/>
            <wp:positionH relativeFrom="page">
              <wp:align>left</wp:align>
            </wp:positionH>
            <wp:positionV relativeFrom="page">
              <wp:posOffset>-1857502</wp:posOffset>
            </wp:positionV>
            <wp:extent cx="11404048" cy="8553036"/>
            <wp:effectExtent l="0" t="0" r="6985" b="63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4048" cy="8553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7F326A1" wp14:editId="5B1B846D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E96D3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" fillcolor="#333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33BFAE45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746FF4" w14:textId="29332C9A" w:rsidR="00D077E9" w:rsidRDefault="00D077E9" w:rsidP="00AB02A7">
            <w:pPr>
              <w:rPr>
                <w:noProof/>
              </w:rPr>
            </w:pPr>
          </w:p>
          <w:p w14:paraId="4DF7BAA2" w14:textId="06FDF878" w:rsidR="00D077E9" w:rsidRDefault="00D077E9" w:rsidP="00AB02A7">
            <w:pPr>
              <w:rPr>
                <w:noProof/>
              </w:rPr>
            </w:pPr>
          </w:p>
        </w:tc>
      </w:tr>
      <w:tr w:rsidR="00D077E9" w14:paraId="5B191F4C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3F1A381" w14:textId="2AEC1393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DB7B9DB" wp14:editId="72D62C13">
                      <wp:extent cx="3528695" cy="1733550"/>
                      <wp:effectExtent l="0" t="0" r="0" b="635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733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D1D116" w14:textId="77777777" w:rsidR="00FD63F6" w:rsidRDefault="00FD63F6" w:rsidP="00FD63F6">
                                  <w:pPr>
                                    <w:pStyle w:val="Ttulo"/>
                                    <w:spacing w:after="0"/>
                                    <w:rPr>
                                      <w:color w:val="FFFFFF" w:themeColor="background1"/>
                                      <w:lang w:bidi="es-ES"/>
                                    </w:rPr>
                                  </w:pPr>
                                  <w:r w:rsidRPr="00FD63F6">
                                    <w:rPr>
                                      <w:color w:val="FFFFFF" w:themeColor="background1"/>
                                      <w:lang w:bidi="es-ES"/>
                                    </w:rPr>
                                    <w:t>Informe SEW</w:t>
                                  </w:r>
                                </w:p>
                                <w:p w14:paraId="044F2199" w14:textId="77777777" w:rsidR="00FD63F6" w:rsidRPr="00FD63F6" w:rsidRDefault="00FD63F6" w:rsidP="00FD63F6">
                                  <w:pPr>
                                    <w:pStyle w:val="Ttulo"/>
                                    <w:spacing w:after="0"/>
                                    <w:rPr>
                                      <w:color w:val="FFFFFF" w:themeColor="background1"/>
                                      <w:lang w:bidi="es-ES"/>
                                    </w:rPr>
                                  </w:pPr>
                                </w:p>
                                <w:p w14:paraId="6AC88D92" w14:textId="46683AE4" w:rsidR="00FD63F6" w:rsidRPr="00A4689C" w:rsidRDefault="00A4689C" w:rsidP="00FD63F6">
                                  <w:pPr>
                                    <w:pStyle w:val="Ttulo"/>
                                    <w:spacing w:after="0"/>
                                    <w:rPr>
                                      <w:color w:val="FF9966"/>
                                      <w:sz w:val="56"/>
                                      <w:szCs w:val="48"/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rgbClr w14:val="FF9966">
                                                <w14:shade w14:val="30000"/>
                                                <w14:satMod w14:val="115000"/>
                                              </w14:srgbClr>
                                            </w14:gs>
                                            <w14:gs w14:pos="50000">
                                              <w14:srgbClr w14:val="FF9966">
                                                <w14:shade w14:val="67500"/>
                                                <w14:satMod w14:val="115000"/>
                                              </w14:srgbClr>
                                            </w14:gs>
                                            <w14:gs w14:pos="100000">
                                              <w14:srgbClr w14:val="FF9966">
                                                <w14:shade w14:val="100000"/>
                                                <w14:satMod w14:val="115000"/>
                                              </w14:srgbClr>
                                            </w14:gs>
                                          </w14:gsLst>
                                          <w14:lin w14:ang="135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color w:val="FF9966"/>
                                      <w:sz w:val="56"/>
                                      <w:szCs w:val="48"/>
                                      <w:lang w:bidi="es-ES"/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rgbClr w14:val="FF9966">
                                                <w14:shade w14:val="30000"/>
                                                <w14:satMod w14:val="115000"/>
                                              </w14:srgbClr>
                                            </w14:gs>
                                            <w14:gs w14:pos="50000">
                                              <w14:srgbClr w14:val="FF9966">
                                                <w14:shade w14:val="67500"/>
                                                <w14:satMod w14:val="115000"/>
                                              </w14:srgbClr>
                                            </w14:gs>
                                            <w14:gs w14:pos="100000">
                                              <w14:srgbClr w14:val="FF9966">
                                                <w14:shade w14:val="100000"/>
                                                <w14:satMod w14:val="115000"/>
                                              </w14:srgbClr>
                                            </w14:gs>
                                          </w14:gsLst>
                                          <w14:lin w14:ang="13500000" w14:scaled="0"/>
                                        </w14:gradFill>
                                      </w14:textFill>
                                    </w:rPr>
                                    <w:t>XML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B7B9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" filled="f" stroked="f" strokeweight=".5pt">
                      <v:textbox>
                        <w:txbxContent>
                          <w:p w14:paraId="58D1D116" w14:textId="77777777" w:rsidR="00FD63F6" w:rsidRDefault="00FD63F6" w:rsidP="00FD63F6">
                            <w:pPr>
                              <w:pStyle w:val="Ttulo"/>
                              <w:spacing w:after="0"/>
                              <w:rPr>
                                <w:color w:val="FFFFFF" w:themeColor="background1"/>
                                <w:lang w:bidi="es-ES"/>
                              </w:rPr>
                            </w:pPr>
                            <w:r w:rsidRPr="00FD63F6">
                              <w:rPr>
                                <w:color w:val="FFFFFF" w:themeColor="background1"/>
                                <w:lang w:bidi="es-ES"/>
                              </w:rPr>
                              <w:t>Informe SEW</w:t>
                            </w:r>
                          </w:p>
                          <w:p w14:paraId="044F2199" w14:textId="77777777" w:rsidR="00FD63F6" w:rsidRPr="00FD63F6" w:rsidRDefault="00FD63F6" w:rsidP="00FD63F6">
                            <w:pPr>
                              <w:pStyle w:val="Ttulo"/>
                              <w:spacing w:after="0"/>
                              <w:rPr>
                                <w:color w:val="FFFFFF" w:themeColor="background1"/>
                                <w:lang w:bidi="es-ES"/>
                              </w:rPr>
                            </w:pPr>
                          </w:p>
                          <w:p w14:paraId="6AC88D92" w14:textId="46683AE4" w:rsidR="00FD63F6" w:rsidRPr="00A4689C" w:rsidRDefault="00A4689C" w:rsidP="00FD63F6">
                            <w:pPr>
                              <w:pStyle w:val="Ttulo"/>
                              <w:spacing w:after="0"/>
                              <w:rPr>
                                <w:color w:val="FF9966"/>
                                <w:sz w:val="56"/>
                                <w:szCs w:val="48"/>
                                <w14:textFill>
                                  <w14:gradFill>
                                    <w14:gsLst>
                                      <w14:gs w14:pos="0">
                                        <w14:srgbClr w14:val="FF9966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9966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9966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color w:val="FF9966"/>
                                <w:sz w:val="56"/>
                                <w:szCs w:val="48"/>
                                <w:lang w:bidi="es-ES"/>
                                <w14:textFill>
                                  <w14:gradFill>
                                    <w14:gsLst>
                                      <w14:gs w14:pos="0">
                                        <w14:srgbClr w14:val="FF9966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9966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9966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XML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3E8482B" w14:textId="4AD9050D" w:rsidR="00FD63F6" w:rsidRDefault="00FD63F6" w:rsidP="00AB02A7">
            <w:pPr>
              <w:rPr>
                <w:noProof/>
                <w:lang w:bidi="es-ES"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2A39EB1" wp14:editId="5A0B8D0B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1452D39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" strokecolor="white [3212]" strokeweight="3pt">
                      <w10:anchorlock/>
                    </v:line>
                  </w:pict>
                </mc:Fallback>
              </mc:AlternateContent>
            </w:r>
          </w:p>
          <w:p w14:paraId="5B8D699A" w14:textId="628CACF0" w:rsidR="00D077E9" w:rsidRDefault="00D077E9" w:rsidP="00AB02A7">
            <w:pPr>
              <w:rPr>
                <w:noProof/>
              </w:rPr>
            </w:pPr>
          </w:p>
        </w:tc>
      </w:tr>
      <w:tr w:rsidR="00D077E9" w14:paraId="126A7EF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71A30A026193436EA2B92673AFE45E30"/>
              </w:placeholder>
              <w15:appearance w15:val="hidden"/>
            </w:sdtPr>
            <w:sdtEndPr>
              <w:rPr>
                <w:color w:val="FFFFFF" w:themeColor="background1"/>
              </w:rPr>
            </w:sdtEndPr>
            <w:sdtContent>
              <w:p w14:paraId="6DD28517" w14:textId="4C699FDD" w:rsidR="00D077E9" w:rsidRPr="00FD63F6" w:rsidRDefault="000747A0" w:rsidP="00AB02A7">
                <w:pPr>
                  <w:rPr>
                    <w:noProof/>
                    <w:color w:val="FFFFFF" w:themeColor="background1"/>
                  </w:rPr>
                </w:pPr>
                <w:r w:rsidRPr="00FD63F6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FD63F6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instrText xml:space="preserve"> DATE  \@ "d MMMM"  \* MERGEFORMAT </w:instrText>
                </w:r>
                <w:r w:rsidRPr="00FD63F6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A4689C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t>3 noviembre</w:t>
                </w:r>
                <w:r w:rsidRPr="00FD63F6">
                  <w:rPr>
                    <w:rStyle w:val="SubttuloCar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4048C56E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526D5E1A" wp14:editId="6E9953C1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F72E7E5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 strokecolor="white [3212]" strokeweight="3pt">
                      <w10:anchorlock/>
                    </v:line>
                  </w:pict>
                </mc:Fallback>
              </mc:AlternateContent>
            </w:r>
          </w:p>
          <w:p w14:paraId="42CAF363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7EE8026A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5B19A77" w14:textId="66D72606" w:rsidR="00D077E9" w:rsidRPr="00FD63F6" w:rsidRDefault="00000000" w:rsidP="00AB02A7">
            <w:pPr>
              <w:rPr>
                <w:noProof/>
                <w:color w:val="FFFFFF" w:themeColor="background1"/>
              </w:rPr>
            </w:pPr>
            <w:sdt>
              <w:sdtPr>
                <w:rPr>
                  <w:noProof/>
                  <w:color w:val="FFFFFF" w:themeColor="background1"/>
                </w:rPr>
                <w:id w:val="-1740469667"/>
                <w:placeholder>
                  <w:docPart w:val="538A4DEBF20E44BAADDCD593F4306214"/>
                </w:placeholder>
                <w15:appearance w15:val="hidden"/>
              </w:sdtPr>
              <w:sdtContent>
                <w:r w:rsidR="00FD63F6" w:rsidRPr="00FD63F6">
                  <w:rPr>
                    <w:noProof/>
                    <w:color w:val="FFFFFF" w:themeColor="background1"/>
                  </w:rPr>
                  <w:t>SEW - PL6</w:t>
                </w:r>
              </w:sdtContent>
            </w:sdt>
          </w:p>
          <w:p w14:paraId="297F87BF" w14:textId="09BBA4F5" w:rsidR="00D077E9" w:rsidRPr="00FD63F6" w:rsidRDefault="00D077E9" w:rsidP="00AB02A7">
            <w:pPr>
              <w:rPr>
                <w:noProof/>
                <w:color w:val="FFFFFF" w:themeColor="background1"/>
              </w:rPr>
            </w:pPr>
            <w:r w:rsidRPr="00FD63F6">
              <w:rPr>
                <w:noProof/>
                <w:color w:val="FFFFFF" w:themeColor="background1"/>
                <w:lang w:bidi="es-ES"/>
              </w:rPr>
              <w:t xml:space="preserve">Creado por: </w:t>
            </w:r>
            <w:r w:rsidR="00FD63F6" w:rsidRPr="00A4689C">
              <w:rPr>
                <w:noProof/>
                <w:color w:val="FF9966"/>
                <w:lang w:bidi="es-ES"/>
                <w14:textFill>
                  <w14:gradFill>
                    <w14:gsLst>
                      <w14:gs w14:pos="0">
                        <w14:srgbClr w14:val="FF9966">
                          <w14:shade w14:val="30000"/>
                          <w14:satMod w14:val="115000"/>
                        </w14:srgbClr>
                      </w14:gs>
                      <w14:gs w14:pos="50000">
                        <w14:srgbClr w14:val="FF9966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FF9966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Edu</w:t>
            </w:r>
            <w:r w:rsidR="00FD63F6" w:rsidRPr="00A4689C">
              <w:rPr>
                <w:noProof/>
                <w:color w:val="FF9966"/>
                <w14:textFill>
                  <w14:gradFill>
                    <w14:gsLst>
                      <w14:gs w14:pos="0">
                        <w14:srgbClr w14:val="FF9966">
                          <w14:shade w14:val="30000"/>
                          <w14:satMod w14:val="115000"/>
                        </w14:srgbClr>
                      </w14:gs>
                      <w14:gs w14:pos="50000">
                        <w14:srgbClr w14:val="FF9966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FF9966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ardo Blanco Bielsa</w:t>
            </w:r>
          </w:p>
          <w:p w14:paraId="1C876CED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1A958C6B" w14:textId="73D3AACA" w:rsidR="00D077E9" w:rsidRDefault="00AB02A7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1BC5730" wp14:editId="5B92E874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9966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9966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9966">
                                <a:shade val="100000"/>
                                <a:satMod val="115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A1EDD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" fillcolor="#9c5531" stroked="f" strokeweight="2pt">
                <v:fill color2="#ff955b" rotate="t" angle="180" colors="0 #9c5531;.5 #e07d4b;1 #ff955b" focus="100%" type="gradient"/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p w14:paraId="7638B1AB" w14:textId="50C89FD1" w:rsidR="00D077E9" w:rsidRPr="00FD63F6" w:rsidRDefault="00063332" w:rsidP="00FD63F6">
      <w:pPr>
        <w:pStyle w:val="Ttulo1"/>
        <w:numPr>
          <w:ilvl w:val="0"/>
          <w:numId w:val="1"/>
        </w:numPr>
        <w:rPr>
          <w:noProof/>
          <w:color w:val="auto"/>
        </w:rPr>
      </w:pPr>
      <w:r>
        <w:rPr>
          <w:noProof/>
          <w:color w:val="auto"/>
          <w:lang w:bidi="es-ES"/>
        </w:rPr>
        <w:lastRenderedPageBreak/>
        <w:t>Ejercicio 1</w:t>
      </w:r>
    </w:p>
    <w:tbl>
      <w:tblPr>
        <w:tblW w:w="10034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34"/>
      </w:tblGrid>
      <w:tr w:rsidR="00D077E9" w:rsidRPr="00F45147" w14:paraId="385A871C" w14:textId="77777777" w:rsidTr="00FC0DB6">
        <w:trPr>
          <w:trHeight w:val="3546"/>
        </w:trPr>
        <w:tc>
          <w:tcPr>
            <w:tcW w:w="10034" w:type="dxa"/>
          </w:tcPr>
          <w:p w14:paraId="711CAECB" w14:textId="4946A53D" w:rsidR="00DF027C" w:rsidRPr="00A4689C" w:rsidRDefault="00063332" w:rsidP="00DF027C">
            <w:pPr>
              <w:rPr>
                <w:rFonts w:ascii="Aharoni" w:hAnsi="Aharoni" w:cs="Aharoni"/>
                <w:noProof/>
                <w:color w:val="FF9966"/>
                <w14:textFill>
                  <w14:gradFill>
                    <w14:gsLst>
                      <w14:gs w14:pos="0">
                        <w14:srgbClr w14:val="FF9966">
                          <w14:shade w14:val="30000"/>
                          <w14:satMod w14:val="115000"/>
                        </w14:srgbClr>
                      </w14:gs>
                      <w14:gs w14:pos="50000">
                        <w14:srgbClr w14:val="FF9966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FF9966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>
              <w:rPr>
                <w:rFonts w:ascii="Aharoni" w:hAnsi="Aharoni" w:cs="Aharoni"/>
                <w:noProof/>
                <w:color w:val="FF9966"/>
                <w14:textFill>
                  <w14:gradFill>
                    <w14:gsLst>
                      <w14:gs w14:pos="0">
                        <w14:srgbClr w14:val="FF9966">
                          <w14:shade w14:val="30000"/>
                          <w14:satMod w14:val="115000"/>
                        </w14:srgbClr>
                      </w14:gs>
                      <w14:gs w14:pos="50000">
                        <w14:srgbClr w14:val="FF9966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FF9966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Tarea</w:t>
            </w:r>
            <w:r w:rsidR="00A4689C">
              <w:rPr>
                <w:rFonts w:ascii="Aharoni" w:hAnsi="Aharoni" w:cs="Aharoni"/>
                <w:noProof/>
                <w:color w:val="FF9966"/>
                <w14:textFill>
                  <w14:gradFill>
                    <w14:gsLst>
                      <w14:gs w14:pos="0">
                        <w14:srgbClr w14:val="FF9966">
                          <w14:shade w14:val="30000"/>
                          <w14:satMod w14:val="115000"/>
                        </w14:srgbClr>
                      </w14:gs>
                      <w14:gs w14:pos="50000">
                        <w14:srgbClr w14:val="FF9966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FF9966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 xml:space="preserve"> 1</w:t>
            </w:r>
          </w:p>
          <w:p w14:paraId="24D3005B" w14:textId="728227EE" w:rsidR="00FD63F6" w:rsidRDefault="00063332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  <w:r>
              <w:rPr>
                <w:noProof/>
                <w:color w:val="auto"/>
                <w:sz w:val="24"/>
                <w:szCs w:val="20"/>
              </w:rPr>
              <w:t xml:space="preserve">Se ha  creado un documento XML bien formado y válido que simula una red social de 13 usuarios. Cada usuario cuenta con una serie de </w:t>
            </w:r>
            <w:r w:rsidRPr="00063332">
              <w:rPr>
                <w:b/>
                <w:bCs/>
                <w:noProof/>
                <w:color w:val="auto"/>
                <w:sz w:val="24"/>
                <w:szCs w:val="20"/>
              </w:rPr>
              <w:t>datos personales</w:t>
            </w:r>
            <w:r>
              <w:rPr>
                <w:noProof/>
                <w:color w:val="auto"/>
                <w:sz w:val="24"/>
                <w:szCs w:val="20"/>
              </w:rPr>
              <w:t xml:space="preserve"> (nombre, apellidos, fecha, lugar y coordenadas de nacimiento, lugar y coordenadas de residencia, fotografías, vídeos y comentarios).</w:t>
            </w:r>
          </w:p>
          <w:p w14:paraId="0642CDA6" w14:textId="782120C9" w:rsidR="00063332" w:rsidRDefault="00063332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  <w:r>
              <w:rPr>
                <w:noProof/>
                <w:color w:val="auto"/>
                <w:sz w:val="24"/>
                <w:szCs w:val="20"/>
              </w:rPr>
              <w:t>Validaciones:</w:t>
            </w:r>
          </w:p>
          <w:p w14:paraId="29F3B2B6" w14:textId="4B5AF4FC" w:rsidR="00063332" w:rsidRDefault="00063332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  <w:r w:rsidRPr="00063332">
              <w:rPr>
                <w:noProof/>
                <w:color w:val="auto"/>
                <w:sz w:val="24"/>
                <w:szCs w:val="20"/>
              </w:rPr>
              <w:drawing>
                <wp:inline distT="0" distB="0" distL="0" distR="0" wp14:anchorId="3065EBC3" wp14:editId="51126FE1">
                  <wp:extent cx="6371590" cy="1235710"/>
                  <wp:effectExtent l="0" t="0" r="0" b="254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1590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75571D" w14:textId="20A47440" w:rsidR="00063332" w:rsidRDefault="00063332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  <w:r>
              <w:rPr>
                <w:noProof/>
                <w:color w:val="auto"/>
                <w:sz w:val="24"/>
                <w:szCs w:val="20"/>
              </w:rPr>
              <w:t>Este error, como se comentó en clase, es debido a la mala interpretación de un enlace por parte del validador</w:t>
            </w:r>
            <w:r w:rsidR="00816E41">
              <w:rPr>
                <w:noProof/>
                <w:color w:val="auto"/>
                <w:sz w:val="24"/>
                <w:szCs w:val="20"/>
              </w:rPr>
              <w:t>, pues si se prueba en otros validadores, no da el fallo.</w:t>
            </w:r>
          </w:p>
          <w:p w14:paraId="600C7624" w14:textId="690F40B0" w:rsidR="00816E41" w:rsidRDefault="00816E41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  <w:r w:rsidRPr="00816E41">
              <w:rPr>
                <w:noProof/>
                <w:color w:val="auto"/>
                <w:sz w:val="24"/>
                <w:szCs w:val="20"/>
              </w:rPr>
              <w:drawing>
                <wp:inline distT="0" distB="0" distL="0" distR="0" wp14:anchorId="5A69189F" wp14:editId="0CE284D9">
                  <wp:extent cx="6371590" cy="2375535"/>
                  <wp:effectExtent l="0" t="0" r="0" b="571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159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318133" w14:textId="4AE07588" w:rsidR="00816E41" w:rsidRDefault="00816E41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  <w:r w:rsidRPr="00816E41">
              <w:rPr>
                <w:noProof/>
                <w:color w:val="auto"/>
                <w:sz w:val="24"/>
                <w:szCs w:val="20"/>
              </w:rPr>
              <w:drawing>
                <wp:inline distT="0" distB="0" distL="0" distR="0" wp14:anchorId="138184F8" wp14:editId="079B5055">
                  <wp:extent cx="5571744" cy="388867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944" cy="390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7623D3" w14:textId="537C8903" w:rsidR="00816E41" w:rsidRDefault="00816E41" w:rsidP="00816E41">
            <w:pPr>
              <w:rPr>
                <w:rFonts w:ascii="Aharoni" w:hAnsi="Aharoni" w:cs="Aharoni"/>
                <w:noProof/>
                <w:color w:val="FF9966"/>
                <w14:textFill>
                  <w14:gradFill>
                    <w14:gsLst>
                      <w14:gs w14:pos="0">
                        <w14:srgbClr w14:val="FF9966">
                          <w14:shade w14:val="30000"/>
                          <w14:satMod w14:val="115000"/>
                        </w14:srgbClr>
                      </w14:gs>
                      <w14:gs w14:pos="50000">
                        <w14:srgbClr w14:val="FF9966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FF9966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>
              <w:rPr>
                <w:rFonts w:ascii="Aharoni" w:hAnsi="Aharoni" w:cs="Aharoni"/>
                <w:noProof/>
                <w:color w:val="FF9966"/>
                <w14:textFill>
                  <w14:gradFill>
                    <w14:gsLst>
                      <w14:gs w14:pos="0">
                        <w14:srgbClr w14:val="FF9966">
                          <w14:shade w14:val="30000"/>
                          <w14:satMod w14:val="115000"/>
                        </w14:srgbClr>
                      </w14:gs>
                      <w14:gs w14:pos="50000">
                        <w14:srgbClr w14:val="FF9966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FF9966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lastRenderedPageBreak/>
              <w:t xml:space="preserve">Tarea </w:t>
            </w:r>
            <w:r>
              <w:rPr>
                <w:rFonts w:ascii="Aharoni" w:hAnsi="Aharoni" w:cs="Aharoni"/>
                <w:noProof/>
                <w:color w:val="FF9966"/>
                <w14:textFill>
                  <w14:gradFill>
                    <w14:gsLst>
                      <w14:gs w14:pos="0">
                        <w14:srgbClr w14:val="FF9966">
                          <w14:shade w14:val="30000"/>
                          <w14:satMod w14:val="115000"/>
                        </w14:srgbClr>
                      </w14:gs>
                      <w14:gs w14:pos="50000">
                        <w14:srgbClr w14:val="FF9966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FF9966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2</w:t>
            </w:r>
          </w:p>
          <w:p w14:paraId="2009C277" w14:textId="6421F7D1" w:rsidR="00816E41" w:rsidRDefault="00816E41" w:rsidP="00063332">
            <w:pPr>
              <w:pStyle w:val="Contenido"/>
              <w:rPr>
                <w:noProof/>
                <w:color w:val="auto"/>
                <w:sz w:val="24"/>
                <w:szCs w:val="20"/>
                <w:u w:val="single"/>
              </w:rPr>
            </w:pPr>
            <w:r>
              <w:rPr>
                <w:noProof/>
                <w:color w:val="auto"/>
                <w:sz w:val="24"/>
                <w:szCs w:val="20"/>
              </w:rPr>
              <w:t xml:space="preserve">Se ha </w:t>
            </w:r>
            <w:r>
              <w:rPr>
                <w:noProof/>
                <w:color w:val="auto"/>
                <w:sz w:val="24"/>
                <w:szCs w:val="20"/>
              </w:rPr>
              <w:t xml:space="preserve">creado un documento </w:t>
            </w:r>
            <w:r>
              <w:rPr>
                <w:noProof/>
                <w:color w:val="auto"/>
                <w:sz w:val="24"/>
                <w:szCs w:val="20"/>
              </w:rPr>
              <w:t>DTD y ha sido correctamente validado correctamente junto con la tarea anterior:</w:t>
            </w:r>
          </w:p>
          <w:p w14:paraId="062CEE69" w14:textId="42EF73DB" w:rsidR="00816E41" w:rsidRDefault="00816E41" w:rsidP="00063332">
            <w:pPr>
              <w:pStyle w:val="Contenido"/>
              <w:rPr>
                <w:noProof/>
                <w:color w:val="auto"/>
                <w:sz w:val="24"/>
                <w:szCs w:val="20"/>
                <w:u w:val="single"/>
              </w:rPr>
            </w:pPr>
            <w:r w:rsidRPr="00816E41">
              <w:rPr>
                <w:noProof/>
                <w:color w:val="auto"/>
                <w:sz w:val="24"/>
                <w:szCs w:val="20"/>
                <w:u w:val="single"/>
              </w:rPr>
              <w:drawing>
                <wp:inline distT="0" distB="0" distL="0" distR="0" wp14:anchorId="5E24D511" wp14:editId="460EDADF">
                  <wp:extent cx="4848902" cy="2572109"/>
                  <wp:effectExtent l="0" t="0" r="889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902" cy="257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D0A75" w14:textId="65797DFC" w:rsidR="00816E41" w:rsidRDefault="00816E41" w:rsidP="00816E41">
            <w:pPr>
              <w:rPr>
                <w:rFonts w:ascii="Aharoni" w:hAnsi="Aharoni" w:cs="Aharoni"/>
                <w:noProof/>
                <w:color w:val="FF9966"/>
                <w14:textFill>
                  <w14:gradFill>
                    <w14:gsLst>
                      <w14:gs w14:pos="0">
                        <w14:srgbClr w14:val="FF9966">
                          <w14:shade w14:val="30000"/>
                          <w14:satMod w14:val="115000"/>
                        </w14:srgbClr>
                      </w14:gs>
                      <w14:gs w14:pos="50000">
                        <w14:srgbClr w14:val="FF9966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FF9966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>
              <w:rPr>
                <w:rFonts w:ascii="Aharoni" w:hAnsi="Aharoni" w:cs="Aharoni"/>
                <w:noProof/>
                <w:color w:val="FF9966"/>
                <w14:textFill>
                  <w14:gradFill>
                    <w14:gsLst>
                      <w14:gs w14:pos="0">
                        <w14:srgbClr w14:val="FF9966">
                          <w14:shade w14:val="30000"/>
                          <w14:satMod w14:val="115000"/>
                        </w14:srgbClr>
                      </w14:gs>
                      <w14:gs w14:pos="50000">
                        <w14:srgbClr w14:val="FF9966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FF9966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 xml:space="preserve">Tarea </w:t>
            </w:r>
            <w:r>
              <w:rPr>
                <w:rFonts w:ascii="Aharoni" w:hAnsi="Aharoni" w:cs="Aharoni"/>
                <w:noProof/>
                <w:color w:val="FF9966"/>
                <w14:textFill>
                  <w14:gradFill>
                    <w14:gsLst>
                      <w14:gs w14:pos="0">
                        <w14:srgbClr w14:val="FF9966">
                          <w14:shade w14:val="30000"/>
                          <w14:satMod w14:val="115000"/>
                        </w14:srgbClr>
                      </w14:gs>
                      <w14:gs w14:pos="50000">
                        <w14:srgbClr w14:val="FF9966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FF9966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3</w:t>
            </w:r>
          </w:p>
          <w:p w14:paraId="05170D90" w14:textId="1B35436F" w:rsidR="00816E41" w:rsidRDefault="00816E41" w:rsidP="00816E41">
            <w:pPr>
              <w:pStyle w:val="Contenido"/>
              <w:rPr>
                <w:noProof/>
                <w:color w:val="auto"/>
                <w:sz w:val="24"/>
                <w:szCs w:val="20"/>
                <w:u w:val="single"/>
              </w:rPr>
            </w:pPr>
            <w:r>
              <w:rPr>
                <w:noProof/>
                <w:color w:val="auto"/>
                <w:sz w:val="24"/>
                <w:szCs w:val="20"/>
              </w:rPr>
              <w:t xml:space="preserve">Se ha creado </w:t>
            </w:r>
            <w:r>
              <w:rPr>
                <w:noProof/>
                <w:color w:val="auto"/>
                <w:sz w:val="24"/>
                <w:szCs w:val="20"/>
              </w:rPr>
              <w:t>el árbol DOM del XML:</w:t>
            </w:r>
          </w:p>
          <w:p w14:paraId="773C600A" w14:textId="0B6E1BE2" w:rsidR="00816E41" w:rsidRPr="00816E41" w:rsidRDefault="00816E41" w:rsidP="00816E41">
            <w:pPr>
              <w:pStyle w:val="Contenido"/>
              <w:tabs>
                <w:tab w:val="left" w:pos="2784"/>
              </w:tabs>
              <w:rPr>
                <w:noProof/>
                <w:color w:val="auto"/>
                <w:sz w:val="24"/>
                <w:szCs w:val="20"/>
                <w:u w:val="single"/>
              </w:rPr>
            </w:pPr>
            <w:r w:rsidRPr="00816E41">
              <w:rPr>
                <w:noProof/>
                <w:color w:val="auto"/>
                <w:sz w:val="24"/>
                <w:szCs w:val="20"/>
                <w:u w:val="single"/>
              </w:rPr>
              <w:drawing>
                <wp:inline distT="0" distB="0" distL="0" distR="0" wp14:anchorId="1A30611B" wp14:editId="4D09FE88">
                  <wp:extent cx="6371590" cy="4342765"/>
                  <wp:effectExtent l="0" t="0" r="0" b="63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159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FB5B4" w14:textId="64AE4ECC" w:rsidR="00816E41" w:rsidRDefault="00100802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  <w:r>
              <w:rPr>
                <w:noProof/>
                <w:color w:val="auto"/>
                <w:sz w:val="24"/>
                <w:szCs w:val="20"/>
              </w:rPr>
              <w:t>Debido a que la entrega “especifica” que ha de entregarse el svg en un archivo PDF y al convertirlo a PDF da error o bien no se ve del todo, se adjunta también el archivo svg.</w:t>
            </w:r>
          </w:p>
          <w:p w14:paraId="37D4533E" w14:textId="678A387A" w:rsidR="00816E41" w:rsidRDefault="00816E41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</w:p>
          <w:p w14:paraId="3CA5A10C" w14:textId="39202572" w:rsidR="00816E41" w:rsidRDefault="00816E41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</w:p>
          <w:p w14:paraId="21496952" w14:textId="185A3FA4" w:rsidR="00816E41" w:rsidRDefault="00816E41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</w:p>
          <w:p w14:paraId="594829AE" w14:textId="4073CD68" w:rsidR="00816E41" w:rsidRDefault="00816E41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</w:p>
          <w:p w14:paraId="359BD66A" w14:textId="77777777" w:rsidR="00816E41" w:rsidRDefault="00816E41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</w:p>
          <w:p w14:paraId="2EEFFD3B" w14:textId="77777777" w:rsidR="00063332" w:rsidRPr="0067279D" w:rsidRDefault="00063332" w:rsidP="00063332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</w:p>
          <w:p w14:paraId="70C23B64" w14:textId="660A96BF" w:rsidR="00FD63F6" w:rsidRPr="006D0D8E" w:rsidRDefault="00FD63F6" w:rsidP="00FD63F6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  <w:r w:rsidRPr="006D0D8E">
              <w:rPr>
                <w:rFonts w:ascii="Aharoni" w:hAnsi="Aharoni" w:cs="Aharoni" w:hint="cs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  <w:t>CSS</w:t>
            </w:r>
          </w:p>
          <w:p w14:paraId="3F460D54" w14:textId="0FFB3C25" w:rsidR="008A5FE1" w:rsidRPr="0067279D" w:rsidRDefault="008A5FE1" w:rsidP="00FD63F6">
            <w:pPr>
              <w:rPr>
                <w:b w:val="0"/>
                <w:bCs/>
                <w:noProof/>
                <w:color w:val="76B531"/>
                <w:sz w:val="24"/>
                <w:szCs w:val="20"/>
              </w:rPr>
            </w:pPr>
            <w:r w:rsidRPr="0067279D">
              <w:rPr>
                <w:b w:val="0"/>
                <w:bCs/>
                <w:noProof/>
                <w:color w:val="auto"/>
                <w:sz w:val="24"/>
                <w:szCs w:val="20"/>
              </w:rPr>
              <w:t>La página cuenta con 2 hojas de estilo:</w:t>
            </w:r>
          </w:p>
          <w:p w14:paraId="5BF419E1" w14:textId="4E8A5BD7" w:rsidR="008A5FE1" w:rsidRPr="0067279D" w:rsidRDefault="008A5FE1" w:rsidP="008A5FE1">
            <w:pPr>
              <w:pStyle w:val="Contenido"/>
              <w:numPr>
                <w:ilvl w:val="0"/>
                <w:numId w:val="4"/>
              </w:numPr>
              <w:rPr>
                <w:noProof/>
                <w:color w:val="auto"/>
                <w:sz w:val="24"/>
                <w:szCs w:val="20"/>
              </w:rPr>
            </w:pPr>
            <w:r w:rsidRPr="0067279D">
              <w:rPr>
                <w:b/>
                <w:noProof/>
                <w:color w:val="auto"/>
                <w:sz w:val="24"/>
                <w:szCs w:val="20"/>
              </w:rPr>
              <w:t>estilo.css</w:t>
            </w:r>
            <w:r w:rsidRPr="0067279D">
              <w:rPr>
                <w:noProof/>
                <w:color w:val="auto"/>
                <w:sz w:val="24"/>
                <w:szCs w:val="20"/>
              </w:rPr>
              <w:t>: en esta hoja de estilo se incluyen todas las configuraciones de color, tipos de letra usados, estilos y la configuración de las tablas.</w:t>
            </w:r>
            <w:r w:rsidR="0053572B" w:rsidRPr="0067279D">
              <w:rPr>
                <w:noProof/>
                <w:color w:val="auto"/>
                <w:sz w:val="24"/>
                <w:szCs w:val="20"/>
              </w:rPr>
              <w:t xml:space="preserve"> Esta hoja se aplica a los 5 documentos HTML mencionados anteriormente.</w:t>
            </w:r>
          </w:p>
          <w:p w14:paraId="45FAB71C" w14:textId="4368D235" w:rsidR="00F45147" w:rsidRPr="0067279D" w:rsidRDefault="008A5FE1" w:rsidP="00F45147">
            <w:pPr>
              <w:pStyle w:val="Contenido"/>
              <w:numPr>
                <w:ilvl w:val="0"/>
                <w:numId w:val="4"/>
              </w:numPr>
              <w:rPr>
                <w:noProof/>
                <w:color w:val="auto"/>
                <w:sz w:val="24"/>
                <w:szCs w:val="20"/>
              </w:rPr>
            </w:pPr>
            <w:r w:rsidRPr="0067279D">
              <w:rPr>
                <w:b/>
                <w:bCs/>
                <w:noProof/>
                <w:color w:val="auto"/>
                <w:sz w:val="24"/>
                <w:szCs w:val="20"/>
              </w:rPr>
              <w:t>layout.css</w:t>
            </w:r>
            <w:r w:rsidRPr="0067279D">
              <w:rPr>
                <w:noProof/>
                <w:color w:val="auto"/>
                <w:sz w:val="24"/>
                <w:szCs w:val="20"/>
              </w:rPr>
              <w:t>: en esta hoja de estilos se incluyen todas</w:t>
            </w:r>
            <w:r w:rsidR="0053572B" w:rsidRPr="0067279D">
              <w:rPr>
                <w:noProof/>
                <w:color w:val="auto"/>
                <w:sz w:val="24"/>
                <w:szCs w:val="20"/>
              </w:rPr>
              <w:t xml:space="preserve"> las configuraciones relacionadas con el posicionamiento. Se usa un grid layout en todos los documentos, permitiendo así un resize correcto y adecuado para todos los dispositivos.</w:t>
            </w:r>
          </w:p>
          <w:p w14:paraId="0BF2B027" w14:textId="77777777" w:rsidR="00F45147" w:rsidRDefault="00F45147" w:rsidP="00F45147">
            <w:pPr>
              <w:pStyle w:val="Contenido"/>
              <w:rPr>
                <w:noProof/>
                <w:color w:val="auto"/>
              </w:rPr>
            </w:pPr>
          </w:p>
          <w:p w14:paraId="05624786" w14:textId="53F9F89C" w:rsidR="0053572B" w:rsidRPr="006D0D8E" w:rsidRDefault="0053572B" w:rsidP="0053572B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  <w:r w:rsidRPr="006D0D8E">
              <w:rPr>
                <w:rFonts w:ascii="Aharoni" w:hAnsi="Aharoni" w:cs="Aharoni" w:hint="cs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  <w:t>Boceto de la página web</w:t>
            </w:r>
          </w:p>
          <w:p w14:paraId="31C020F1" w14:textId="77777777" w:rsidR="0053572B" w:rsidRDefault="0053572B" w:rsidP="0053572B">
            <w:pPr>
              <w:pStyle w:val="Contenido"/>
              <w:rPr>
                <w:noProof/>
                <w:color w:val="auto"/>
              </w:rPr>
            </w:pPr>
          </w:p>
          <w:p w14:paraId="408225E2" w14:textId="4A3FE260" w:rsidR="008A5FE1" w:rsidRDefault="00F45147" w:rsidP="00FD63F6">
            <w:pPr>
              <w:rPr>
                <w:b w:val="0"/>
                <w:bCs/>
                <w:noProof/>
                <w:color w:val="auto"/>
                <w:sz w:val="14"/>
                <w:szCs w:val="10"/>
              </w:rPr>
            </w:pPr>
            <w:r>
              <w:rPr>
                <w:noProof/>
              </w:rPr>
              <w:drawing>
                <wp:inline distT="0" distB="0" distL="0" distR="0" wp14:anchorId="509885C5" wp14:editId="58BCE594">
                  <wp:extent cx="3668485" cy="3112034"/>
                  <wp:effectExtent l="0" t="0" r="825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521" cy="311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76B531"/>
              </w:rPr>
              <w:t xml:space="preserve"> </w:t>
            </w:r>
            <w:r w:rsidRPr="00F45147">
              <w:rPr>
                <w:b w:val="0"/>
                <w:bCs/>
                <w:noProof/>
                <w:color w:val="auto"/>
                <w:sz w:val="14"/>
                <w:szCs w:val="10"/>
              </w:rPr>
              <w:t>Diseñado en Ipad</w:t>
            </w:r>
            <w:r>
              <w:rPr>
                <w:b w:val="0"/>
                <w:bCs/>
                <w:noProof/>
                <w:color w:val="auto"/>
                <w:sz w:val="14"/>
                <w:szCs w:val="10"/>
              </w:rPr>
              <w:t xml:space="preserve"> por </w:t>
            </w:r>
            <w:r w:rsidRPr="00F45147">
              <w:rPr>
                <w:b w:val="0"/>
                <w:bCs/>
                <w:i/>
                <w:iCs/>
                <w:noProof/>
                <w:color w:val="auto"/>
                <w:sz w:val="14"/>
                <w:szCs w:val="10"/>
              </w:rPr>
              <w:t>Eduardo Blanco Bielsa</w:t>
            </w:r>
          </w:p>
          <w:p w14:paraId="4ED41777" w14:textId="7B270B62" w:rsidR="00F45147" w:rsidRDefault="00F45147" w:rsidP="00FD63F6">
            <w:pPr>
              <w:rPr>
                <w:noProof/>
                <w:color w:val="76B531"/>
              </w:rPr>
            </w:pPr>
          </w:p>
          <w:p w14:paraId="23ECA84A" w14:textId="442521F5" w:rsidR="006D0D8E" w:rsidRPr="006D0D8E" w:rsidRDefault="006D0D8E" w:rsidP="00FD63F6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  <w: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  <w:t>Estructura semántica de la web</w:t>
            </w:r>
          </w:p>
          <w:p w14:paraId="19085C1B" w14:textId="5F948D2B" w:rsidR="00FD63F6" w:rsidRPr="0067279D" w:rsidRDefault="006D0D8E" w:rsidP="00FD63F6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  <w:r w:rsidRPr="0067279D">
              <w:rPr>
                <w:noProof/>
                <w:color w:val="auto"/>
                <w:sz w:val="24"/>
                <w:szCs w:val="20"/>
              </w:rPr>
              <w:t>La página web posee la siguiente estructura semántica:</w:t>
            </w:r>
          </w:p>
          <w:p w14:paraId="60F88A4E" w14:textId="25BB91D2" w:rsidR="006D0D8E" w:rsidRPr="0067279D" w:rsidRDefault="006D0D8E" w:rsidP="006D0D8E">
            <w:pPr>
              <w:pStyle w:val="Contenido"/>
              <w:numPr>
                <w:ilvl w:val="0"/>
                <w:numId w:val="5"/>
              </w:numPr>
              <w:rPr>
                <w:noProof/>
                <w:color w:val="auto"/>
                <w:sz w:val="24"/>
                <w:szCs w:val="20"/>
              </w:rPr>
            </w:pPr>
            <w:r w:rsidRPr="0067279D">
              <w:rPr>
                <w:b/>
                <w:bCs/>
                <w:noProof/>
                <w:color w:val="auto"/>
                <w:sz w:val="24"/>
                <w:szCs w:val="20"/>
              </w:rPr>
              <w:t>head</w:t>
            </w:r>
            <w:r w:rsidRPr="0067279D">
              <w:rPr>
                <w:noProof/>
                <w:color w:val="auto"/>
                <w:sz w:val="24"/>
                <w:szCs w:val="20"/>
              </w:rPr>
              <w:t>: incluye los metadatos, los links a las hojas de estilo correspondientes, la codificación (UTF-8), el autor y una breve descripción de la página, entre otros.</w:t>
            </w:r>
          </w:p>
          <w:p w14:paraId="4BF8ACB4" w14:textId="7CE5DD04" w:rsidR="006D0D8E" w:rsidRPr="0067279D" w:rsidRDefault="006D0D8E" w:rsidP="006D0D8E">
            <w:pPr>
              <w:pStyle w:val="Contenido"/>
              <w:numPr>
                <w:ilvl w:val="0"/>
                <w:numId w:val="5"/>
              </w:numPr>
              <w:rPr>
                <w:noProof/>
                <w:color w:val="auto"/>
                <w:sz w:val="24"/>
                <w:szCs w:val="20"/>
              </w:rPr>
            </w:pPr>
            <w:r w:rsidRPr="0067279D">
              <w:rPr>
                <w:b/>
                <w:bCs/>
                <w:noProof/>
                <w:color w:val="auto"/>
                <w:sz w:val="24"/>
                <w:szCs w:val="20"/>
              </w:rPr>
              <w:t>body</w:t>
            </w:r>
            <w:r w:rsidRPr="0067279D">
              <w:rPr>
                <w:noProof/>
                <w:color w:val="auto"/>
                <w:sz w:val="24"/>
                <w:szCs w:val="20"/>
              </w:rPr>
              <w:t xml:space="preserve">: incluye todo el contenido a visualizar. Todos los ficheros html contienen un elemento </w:t>
            </w:r>
            <w:r w:rsidRPr="0067279D">
              <w:rPr>
                <w:rFonts w:ascii="Aharoni" w:hAnsi="Aharoni" w:cs="Aharoni" w:hint="cs"/>
                <w:noProof/>
                <w:color w:val="auto"/>
                <w:sz w:val="24"/>
                <w:szCs w:val="20"/>
              </w:rPr>
              <w:t>nav</w:t>
            </w:r>
            <w:r w:rsidRPr="0067279D">
              <w:rPr>
                <w:i/>
                <w:iCs/>
                <w:noProof/>
                <w:color w:val="auto"/>
                <w:sz w:val="24"/>
                <w:szCs w:val="20"/>
              </w:rPr>
              <w:t xml:space="preserve"> (menú de navegación), </w:t>
            </w:r>
            <w:r w:rsidRPr="0067279D">
              <w:rPr>
                <w:noProof/>
                <w:color w:val="auto"/>
                <w:sz w:val="24"/>
                <w:szCs w:val="20"/>
              </w:rPr>
              <w:t xml:space="preserve">un </w:t>
            </w:r>
            <w:r w:rsidRPr="0067279D">
              <w:rPr>
                <w:rFonts w:ascii="Aharoni" w:hAnsi="Aharoni" w:cs="Aharoni" w:hint="cs"/>
                <w:noProof/>
                <w:color w:val="auto"/>
                <w:sz w:val="24"/>
                <w:szCs w:val="20"/>
              </w:rPr>
              <w:t>aside</w:t>
            </w:r>
            <w:r w:rsidRPr="0067279D">
              <w:rPr>
                <w:rFonts w:ascii="Aharoni" w:hAnsi="Aharoni" w:cs="Aharoni" w:hint="cs"/>
                <w:i/>
                <w:iCs/>
                <w:noProof/>
                <w:color w:val="auto"/>
                <w:sz w:val="24"/>
                <w:szCs w:val="20"/>
              </w:rPr>
              <w:t xml:space="preserve"> </w:t>
            </w:r>
            <w:r w:rsidRPr="0067279D">
              <w:rPr>
                <w:i/>
                <w:iCs/>
                <w:noProof/>
                <w:color w:val="auto"/>
                <w:sz w:val="24"/>
                <w:szCs w:val="20"/>
              </w:rPr>
              <w:t>(imagen)</w:t>
            </w:r>
            <w:r w:rsidRPr="0067279D">
              <w:rPr>
                <w:noProof/>
                <w:color w:val="auto"/>
                <w:sz w:val="24"/>
                <w:szCs w:val="20"/>
              </w:rPr>
              <w:t xml:space="preserve">, un </w:t>
            </w:r>
            <w:r w:rsidRPr="0067279D">
              <w:rPr>
                <w:rFonts w:ascii="Aharoni" w:hAnsi="Aharoni" w:cs="Aharoni" w:hint="cs"/>
                <w:noProof/>
                <w:color w:val="auto"/>
                <w:sz w:val="24"/>
                <w:szCs w:val="20"/>
              </w:rPr>
              <w:t>main</w:t>
            </w:r>
            <w:r w:rsidRPr="0067279D">
              <w:rPr>
                <w:i/>
                <w:iCs/>
                <w:noProof/>
                <w:color w:val="auto"/>
                <w:sz w:val="24"/>
                <w:szCs w:val="20"/>
              </w:rPr>
              <w:t xml:space="preserve"> (texto principal organizado en bloques temáticos)</w:t>
            </w:r>
            <w:r w:rsidRPr="0067279D">
              <w:rPr>
                <w:noProof/>
                <w:color w:val="auto"/>
                <w:sz w:val="24"/>
                <w:szCs w:val="20"/>
              </w:rPr>
              <w:t xml:space="preserve"> y un </w:t>
            </w:r>
            <w:r w:rsidRPr="0067279D">
              <w:rPr>
                <w:rFonts w:ascii="Aharoni" w:hAnsi="Aharoni" w:cs="Aharoni" w:hint="cs"/>
                <w:noProof/>
                <w:color w:val="auto"/>
                <w:sz w:val="24"/>
                <w:szCs w:val="20"/>
              </w:rPr>
              <w:t>footer</w:t>
            </w:r>
            <w:r w:rsidRPr="0067279D">
              <w:rPr>
                <w:i/>
                <w:iCs/>
                <w:noProof/>
                <w:color w:val="auto"/>
                <w:sz w:val="24"/>
                <w:szCs w:val="20"/>
              </w:rPr>
              <w:t xml:space="preserve"> (autor)</w:t>
            </w:r>
            <w:r w:rsidRPr="0067279D">
              <w:rPr>
                <w:noProof/>
                <w:color w:val="auto"/>
                <w:sz w:val="24"/>
                <w:szCs w:val="20"/>
              </w:rPr>
              <w:t>.</w:t>
            </w:r>
          </w:p>
          <w:p w14:paraId="6465C8C2" w14:textId="77777777" w:rsidR="006D0D8E" w:rsidRDefault="006D0D8E" w:rsidP="006D0D8E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231FAF03" w14:textId="7DB7B154" w:rsidR="006D0D8E" w:rsidRPr="006D0D8E" w:rsidRDefault="006D0D8E" w:rsidP="006D0D8E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  <w: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  <w:t>Estructura de posicionamiento de la web</w:t>
            </w:r>
          </w:p>
          <w:p w14:paraId="15B99720" w14:textId="049B0754" w:rsidR="006D0D8E" w:rsidRPr="0067279D" w:rsidRDefault="006D0D8E" w:rsidP="006D0D8E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  <w:r w:rsidRPr="0067279D">
              <w:rPr>
                <w:noProof/>
                <w:color w:val="auto"/>
                <w:sz w:val="24"/>
                <w:szCs w:val="20"/>
              </w:rPr>
              <w:t xml:space="preserve">La página web posee la siguiente estructura </w:t>
            </w:r>
            <w:r w:rsidR="0067279D" w:rsidRPr="0067279D">
              <w:rPr>
                <w:noProof/>
                <w:color w:val="auto"/>
                <w:sz w:val="24"/>
                <w:szCs w:val="20"/>
              </w:rPr>
              <w:t>de posicionamiento</w:t>
            </w:r>
            <w:r w:rsidRPr="0067279D">
              <w:rPr>
                <w:noProof/>
                <w:color w:val="auto"/>
                <w:sz w:val="24"/>
                <w:szCs w:val="20"/>
              </w:rPr>
              <w:t>:</w:t>
            </w:r>
          </w:p>
          <w:p w14:paraId="63690B30" w14:textId="26D2FDDD" w:rsidR="006D0D8E" w:rsidRPr="0067279D" w:rsidRDefault="0067279D" w:rsidP="0067279D">
            <w:pPr>
              <w:pStyle w:val="Contenido"/>
              <w:numPr>
                <w:ilvl w:val="0"/>
                <w:numId w:val="6"/>
              </w:numPr>
              <w:rPr>
                <w:noProof/>
                <w:color w:val="auto"/>
                <w:sz w:val="24"/>
                <w:szCs w:val="20"/>
              </w:rPr>
            </w:pPr>
            <w:r w:rsidRPr="0067279D">
              <w:rPr>
                <w:noProof/>
                <w:color w:val="auto"/>
                <w:sz w:val="24"/>
                <w:szCs w:val="20"/>
              </w:rPr>
              <w:t>Un grid layout que se extiende a todos los documentos con la siguiente organización:</w:t>
            </w:r>
          </w:p>
          <w:p w14:paraId="0761BEF6" w14:textId="47FDC5E1" w:rsidR="0067279D" w:rsidRPr="0067279D" w:rsidRDefault="0067279D" w:rsidP="0067279D">
            <w:pPr>
              <w:pStyle w:val="Contenido"/>
              <w:rPr>
                <w:noProof/>
                <w:color w:val="auto"/>
                <w:sz w:val="24"/>
                <w:szCs w:val="20"/>
              </w:rPr>
            </w:pPr>
            <w:r w:rsidRPr="0067279D">
              <w:rPr>
                <w:noProof/>
                <w:color w:val="auto"/>
                <w:sz w:val="24"/>
                <w:szCs w:val="20"/>
              </w:rPr>
              <w:lastRenderedPageBreak/>
              <w:t xml:space="preserve">         </w:t>
            </w:r>
            <w:r>
              <w:rPr>
                <w:noProof/>
                <w:color w:val="auto"/>
                <w:sz w:val="24"/>
                <w:szCs w:val="20"/>
              </w:rPr>
              <w:t xml:space="preserve"> </w:t>
            </w:r>
            <w:r w:rsidRPr="0067279D">
              <w:rPr>
                <w:noProof/>
                <w:color w:val="auto"/>
                <w:sz w:val="24"/>
                <w:szCs w:val="20"/>
              </w:rPr>
              <w:t xml:space="preserve">   </w:t>
            </w:r>
            <w:r w:rsidRPr="0067279D">
              <w:rPr>
                <w:noProof/>
                <w:color w:val="auto"/>
                <w:sz w:val="24"/>
                <w:szCs w:val="20"/>
              </w:rPr>
              <w:drawing>
                <wp:inline distT="0" distB="0" distL="0" distR="0" wp14:anchorId="258A3FD7" wp14:editId="43BFD985">
                  <wp:extent cx="2095792" cy="150516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2" cy="150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8F00AC" w14:textId="2C9556C7" w:rsidR="0067279D" w:rsidRPr="0067279D" w:rsidRDefault="0067279D" w:rsidP="0067279D">
            <w:pPr>
              <w:pStyle w:val="Contenido"/>
              <w:rPr>
                <w:noProof/>
                <w:color w:val="auto"/>
                <w:sz w:val="24"/>
                <w:szCs w:val="20"/>
                <w:u w:val="single"/>
              </w:rPr>
            </w:pPr>
            <w:r w:rsidRPr="0067279D">
              <w:rPr>
                <w:noProof/>
                <w:color w:val="auto"/>
                <w:sz w:val="24"/>
                <w:szCs w:val="20"/>
              </w:rPr>
              <w:t xml:space="preserve">Notas: no existen advertencias relacionadas a los colores utilizados y no se han empleado etiquetas &lt;div&gt; </w:t>
            </w:r>
          </w:p>
          <w:p w14:paraId="693FED3F" w14:textId="4CC6DD0E" w:rsidR="0067279D" w:rsidRDefault="0067279D" w:rsidP="0067279D">
            <w:pPr>
              <w:pStyle w:val="Ttulo1"/>
              <w:numPr>
                <w:ilvl w:val="0"/>
                <w:numId w:val="1"/>
              </w:numPr>
              <w:rPr>
                <w:noProof/>
                <w:color w:val="auto"/>
              </w:rPr>
            </w:pPr>
            <w:r>
              <w:rPr>
                <w:noProof/>
                <w:color w:val="auto"/>
                <w:lang w:bidi="es-ES"/>
              </w:rPr>
              <w:t>Comprobación de la validación de documentos HTML y hojas de estilo CSS</w:t>
            </w:r>
          </w:p>
          <w:p w14:paraId="041B5016" w14:textId="73CCFB5B" w:rsidR="00FF400F" w:rsidRPr="00FF400F" w:rsidRDefault="00FF400F" w:rsidP="00FF400F">
            <w:pPr>
              <w:pStyle w:val="Ttulo1"/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  <w:lang w:bidi="es-ES"/>
              </w:rPr>
            </w:pPr>
            <w:r w:rsidRPr="00FF400F"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  <w:lang w:bidi="es-ES"/>
              </w:rPr>
              <w:t>Se van a usar las siguientes herramientas web</w:t>
            </w:r>
            <w:r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  <w:lang w:bidi="es-ES"/>
              </w:rPr>
              <w:t xml:space="preserve"> proporcionadas en clase</w:t>
            </w:r>
            <w:r w:rsidRPr="00FF400F"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  <w:lang w:bidi="es-ES"/>
              </w:rPr>
              <w:t>:</w:t>
            </w:r>
          </w:p>
          <w:p w14:paraId="22D2BDE9" w14:textId="243F738D" w:rsidR="00FF400F" w:rsidRPr="00FF400F" w:rsidRDefault="00FF400F" w:rsidP="003944B0">
            <w:pPr>
              <w:pStyle w:val="Ttulo1"/>
              <w:numPr>
                <w:ilvl w:val="0"/>
                <w:numId w:val="8"/>
              </w:numPr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</w:pPr>
            <w:r w:rsidRPr="00FF400F"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  <w:t>https://validator.w3.org/nu/</w:t>
            </w:r>
          </w:p>
          <w:p w14:paraId="09CC536A" w14:textId="77777777" w:rsidR="00FF400F" w:rsidRPr="00FF400F" w:rsidRDefault="00FF400F" w:rsidP="00FF400F">
            <w:pPr>
              <w:pStyle w:val="Ttulo1"/>
              <w:numPr>
                <w:ilvl w:val="0"/>
                <w:numId w:val="8"/>
              </w:numPr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</w:pPr>
            <w:r w:rsidRPr="00FF400F"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  <w:t>https://jigsaw.w3.org/css-validator</w:t>
            </w:r>
          </w:p>
          <w:p w14:paraId="7EA8ACB8" w14:textId="77777777" w:rsidR="00FF400F" w:rsidRPr="00FF400F" w:rsidRDefault="00FF400F" w:rsidP="00FF400F">
            <w:pPr>
              <w:pStyle w:val="Ttulo1"/>
              <w:numPr>
                <w:ilvl w:val="0"/>
                <w:numId w:val="8"/>
              </w:numPr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</w:pPr>
            <w:r w:rsidRPr="00FF400F"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  <w:t>https://search.google.com/test/mobile-friendly</w:t>
            </w:r>
          </w:p>
          <w:p w14:paraId="27F71D49" w14:textId="77777777" w:rsidR="00FF400F" w:rsidRPr="00FF400F" w:rsidRDefault="00FF400F" w:rsidP="00FF400F">
            <w:pPr>
              <w:pStyle w:val="Ttulo1"/>
              <w:numPr>
                <w:ilvl w:val="0"/>
                <w:numId w:val="8"/>
              </w:numPr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</w:pPr>
            <w:r w:rsidRPr="00FF400F"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  <w:t>https://bluetree.ai/screenfly</w:t>
            </w:r>
          </w:p>
          <w:p w14:paraId="4E2B3889" w14:textId="77777777" w:rsidR="00FF400F" w:rsidRPr="00FF400F" w:rsidRDefault="00FF400F" w:rsidP="00FF400F">
            <w:pPr>
              <w:pStyle w:val="Ttulo1"/>
              <w:numPr>
                <w:ilvl w:val="0"/>
                <w:numId w:val="8"/>
              </w:numPr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</w:pPr>
            <w:r w:rsidRPr="00FF400F"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  <w:t>https://wave.webaim.org</w:t>
            </w:r>
          </w:p>
          <w:p w14:paraId="0817605A" w14:textId="6B24B064" w:rsidR="00FF400F" w:rsidRPr="00FF400F" w:rsidRDefault="00FF400F" w:rsidP="00FF400F">
            <w:pPr>
              <w:pStyle w:val="Ttulo1"/>
              <w:numPr>
                <w:ilvl w:val="0"/>
                <w:numId w:val="8"/>
              </w:numPr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</w:pPr>
            <w:r w:rsidRPr="00FF400F">
              <w:rPr>
                <w:rFonts w:asciiTheme="minorHAnsi" w:hAnsiTheme="minorHAnsi" w:cstheme="minorHAnsi"/>
                <w:b w:val="0"/>
                <w:bCs/>
                <w:noProof/>
                <w:color w:val="auto"/>
                <w:sz w:val="24"/>
                <w:szCs w:val="14"/>
              </w:rPr>
              <w:t>https://achecks.ca/achecker</w:t>
            </w:r>
          </w:p>
          <w:p w14:paraId="1ED99DC3" w14:textId="77777777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38C1C359" w14:textId="31409BC6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16A4D393" w14:textId="4C555D4F" w:rsidR="003944B0" w:rsidRDefault="003944B0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01E96E4E" w14:textId="77777777" w:rsidR="003944B0" w:rsidRDefault="003944B0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5EBC9A11" w14:textId="702BB8D3" w:rsidR="0067279D" w:rsidRDefault="0067279D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  <w:r w:rsidRPr="006D0D8E">
              <w:rPr>
                <w:rFonts w:ascii="Aharoni" w:hAnsi="Aharoni" w:cs="Aharoni" w:hint="cs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  <w:t>HTML</w:t>
            </w:r>
          </w:p>
          <w:p w14:paraId="585E7BB9" w14:textId="1234BAFE" w:rsidR="00FF400F" w:rsidRPr="00FF400F" w:rsidRDefault="00FF400F" w:rsidP="0067279D">
            <w:p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 w:rsidRPr="00FF400F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NOTA: En todos los documentos aparecen los INFO tratados en clase.</w:t>
            </w:r>
          </w:p>
          <w:p w14:paraId="66DE4590" w14:textId="70C4C69C" w:rsidR="00FF400F" w:rsidRPr="00FF400F" w:rsidRDefault="00FF400F" w:rsidP="00FF400F">
            <w:pPr>
              <w:pStyle w:val="Prrafodelista"/>
              <w:numPr>
                <w:ilvl w:val="0"/>
                <w:numId w:val="10"/>
              </w:num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i</w:t>
            </w:r>
            <w:r w:rsidRPr="00FF400F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ndex.html:</w:t>
            </w:r>
          </w:p>
          <w:p w14:paraId="66FCE415" w14:textId="344A9AF8" w:rsidR="00FF400F" w:rsidRPr="00FF400F" w:rsidRDefault="00FF400F" w:rsidP="0067279D">
            <w:p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 w:rsidRPr="00FF400F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lastRenderedPageBreak/>
              <w:drawing>
                <wp:inline distT="0" distB="0" distL="0" distR="0" wp14:anchorId="2D27FBC7" wp14:editId="2594DC87">
                  <wp:extent cx="4526915" cy="3699492"/>
                  <wp:effectExtent l="0" t="0" r="698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044" cy="370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3E63A" w14:textId="391CAFE9" w:rsidR="0067279D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  <w:r w:rsidRPr="00FF400F"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  <w:drawing>
                <wp:inline distT="0" distB="0" distL="0" distR="0" wp14:anchorId="05BDA386" wp14:editId="67D127C0">
                  <wp:extent cx="4527346" cy="4326111"/>
                  <wp:effectExtent l="0" t="0" r="698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181" cy="432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954CEC" w14:textId="19D3B87D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6A595293" w14:textId="7FC1AFF5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4488530C" w14:textId="3CE6D5BE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7EA2A074" w14:textId="3FF27874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5403CCC9" w14:textId="77777777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0130D86C" w14:textId="3A3F4C56" w:rsidR="00FF400F" w:rsidRPr="00FF400F" w:rsidRDefault="00FF400F" w:rsidP="00FF400F">
            <w:pPr>
              <w:pStyle w:val="Prrafodelista"/>
              <w:numPr>
                <w:ilvl w:val="0"/>
                <w:numId w:val="10"/>
              </w:num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autor</w:t>
            </w:r>
            <w:r w:rsidRPr="00FF400F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.html:</w:t>
            </w:r>
          </w:p>
          <w:p w14:paraId="57B180F6" w14:textId="50E41D39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  <w:r w:rsidRPr="00FF400F"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  <w:lastRenderedPageBreak/>
              <w:drawing>
                <wp:inline distT="0" distB="0" distL="0" distR="0" wp14:anchorId="0FDD8135" wp14:editId="638A6F7E">
                  <wp:extent cx="4216099" cy="3849701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962" cy="3855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1F57D" w14:textId="31F397F8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  <w:r w:rsidRPr="00FF400F"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  <w:drawing>
                <wp:inline distT="0" distB="0" distL="0" distR="0" wp14:anchorId="03F0DE7D" wp14:editId="182B241D">
                  <wp:extent cx="4215569" cy="3288766"/>
                  <wp:effectExtent l="0" t="0" r="0" b="698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105" cy="3302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9D4D1" w14:textId="1F0639F5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4CEA3249" w14:textId="4F9802E5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15B3E602" w14:textId="318B93E6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52B5A8BC" w14:textId="1E170765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74837206" w14:textId="71BA4331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11B0A81D" w14:textId="412E1702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20358397" w14:textId="400605DB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421B7FC5" w14:textId="340180E8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38BB240A" w14:textId="7E6272B7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21D7C394" w14:textId="77777777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7B075171" w14:textId="1A916D1E" w:rsidR="00FF400F" w:rsidRPr="00FF400F" w:rsidRDefault="00FF400F" w:rsidP="00FF400F">
            <w:pPr>
              <w:pStyle w:val="Prrafodelista"/>
              <w:numPr>
                <w:ilvl w:val="0"/>
                <w:numId w:val="10"/>
              </w:num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caracteristicas</w:t>
            </w:r>
            <w:r w:rsidRPr="00FF400F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.html:</w:t>
            </w:r>
          </w:p>
          <w:p w14:paraId="55339672" w14:textId="371F640A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4A4D9831" w14:textId="5813DEB4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  <w:r w:rsidRPr="00FF400F"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  <w:drawing>
                <wp:inline distT="0" distB="0" distL="0" distR="0" wp14:anchorId="5A874DA2" wp14:editId="1F758778">
                  <wp:extent cx="3857385" cy="3614040"/>
                  <wp:effectExtent l="0" t="0" r="0" b="571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754" cy="3617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3922F" w14:textId="4E9FBC30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  <w:r w:rsidRPr="00FF400F"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  <w:drawing>
                <wp:inline distT="0" distB="0" distL="0" distR="0" wp14:anchorId="71F3CBC6" wp14:editId="06EA9390">
                  <wp:extent cx="3865069" cy="2987205"/>
                  <wp:effectExtent l="0" t="0" r="2540" b="381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384" cy="299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36A9B" w14:textId="5B1DAF19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1CD3366A" w14:textId="6DDB3C4C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0EA52DDE" w14:textId="71DD53AB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52DFC5E6" w14:textId="6DB7EF47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4463781F" w14:textId="37040485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302E3231" w14:textId="77484D66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2BCE4CD3" w14:textId="2465FD6A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77B79F46" w14:textId="5A66437A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203793B0" w14:textId="0F297DCA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45CB605C" w14:textId="77777777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3C80DB8D" w14:textId="77777777" w:rsidR="00FF400F" w:rsidRDefault="00FF400F" w:rsidP="0067279D">
            <w:pPr>
              <w:rPr>
                <w:rFonts w:ascii="Aharoni" w:hAnsi="Aharoni" w:cs="Aharoni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</w:p>
          <w:p w14:paraId="1CDF8411" w14:textId="3BD667DD" w:rsidR="00FF400F" w:rsidRDefault="00FF400F" w:rsidP="00FF400F">
            <w:pPr>
              <w:pStyle w:val="Prrafodelista"/>
              <w:numPr>
                <w:ilvl w:val="0"/>
                <w:numId w:val="10"/>
              </w:num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formulario</w:t>
            </w:r>
            <w:r w:rsidRPr="00FF400F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.html:</w:t>
            </w:r>
          </w:p>
          <w:p w14:paraId="2B5B5617" w14:textId="263C892F" w:rsidR="00FF400F" w:rsidRDefault="00FF400F" w:rsidP="00FF400F">
            <w:p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 w:rsidRPr="00FF400F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lastRenderedPageBreak/>
              <w:drawing>
                <wp:inline distT="0" distB="0" distL="0" distR="0" wp14:anchorId="6B192BA3" wp14:editId="5D52DAC6">
                  <wp:extent cx="3753360" cy="3657600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5439" cy="3659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788CB" w14:textId="145A4A7D" w:rsidR="00FF400F" w:rsidRDefault="00FF400F" w:rsidP="00FF400F">
            <w:p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 w:rsidRPr="00FF400F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drawing>
                <wp:inline distT="0" distB="0" distL="0" distR="0" wp14:anchorId="5AB96D19" wp14:editId="5BDBA51E">
                  <wp:extent cx="3750362" cy="2958353"/>
                  <wp:effectExtent l="0" t="0" r="254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209" cy="2969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5E473B" w14:textId="7B3093F1" w:rsidR="00FF400F" w:rsidRPr="00FF400F" w:rsidRDefault="00FF400F" w:rsidP="0067279D">
            <w:p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 w:rsidRPr="00FF400F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drawing>
                <wp:inline distT="0" distB="0" distL="0" distR="0" wp14:anchorId="4E593B01" wp14:editId="286D10F7">
                  <wp:extent cx="3742124" cy="2532293"/>
                  <wp:effectExtent l="0" t="0" r="0" b="190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5254" cy="254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1C261D" w14:textId="77777777" w:rsidR="0067279D" w:rsidRPr="0067279D" w:rsidRDefault="0067279D" w:rsidP="0067279D">
            <w:pPr>
              <w:rPr>
                <w:rFonts w:ascii="Aharoni" w:hAnsi="Aharoni" w:cs="Aharoni"/>
                <w:noProof/>
                <w:color w:val="76B531"/>
                <w:u w:val="single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</w:pPr>
            <w:r w:rsidRPr="006D0D8E">
              <w:rPr>
                <w:rFonts w:ascii="Aharoni" w:hAnsi="Aharoni" w:cs="Aharoni" w:hint="cs"/>
                <w:noProof/>
                <w:color w:val="76B531"/>
                <w14:textFill>
                  <w14:gradFill>
                    <w14:gsLst>
                      <w14:gs w14:pos="0">
                        <w14:srgbClr w14:val="76B531">
                          <w14:shade w14:val="30000"/>
                          <w14:satMod w14:val="115000"/>
                        </w14:srgbClr>
                      </w14:gs>
                      <w14:gs w14:pos="50000">
                        <w14:srgbClr w14:val="76B531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76B531">
                          <w14:shade w14:val="100000"/>
                          <w14:satMod w14:val="115000"/>
                        </w14:srgbClr>
                      </w14:gs>
                    </w14:gsLst>
                    <w14:lin w14:ang="8100000" w14:scaled="0"/>
                  </w14:gradFill>
                </w14:textFill>
              </w:rPr>
              <w:t>CSS</w:t>
            </w:r>
          </w:p>
          <w:p w14:paraId="712459FB" w14:textId="5022B648" w:rsidR="00FF400F" w:rsidRDefault="00FF400F" w:rsidP="00FF400F">
            <w:pPr>
              <w:pStyle w:val="Prrafodelista"/>
              <w:numPr>
                <w:ilvl w:val="0"/>
                <w:numId w:val="10"/>
              </w:num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lastRenderedPageBreak/>
              <w:t>estilo.css</w:t>
            </w:r>
            <w:r w:rsidRPr="00FF400F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:</w:t>
            </w:r>
          </w:p>
          <w:p w14:paraId="5EB7D04E" w14:textId="0A3D5AD8" w:rsidR="003944B0" w:rsidRPr="003944B0" w:rsidRDefault="003944B0" w:rsidP="003944B0">
            <w:p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 w:rsidRPr="003944B0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drawing>
                <wp:inline distT="0" distB="0" distL="0" distR="0" wp14:anchorId="6ED2B5A1" wp14:editId="248EE54A">
                  <wp:extent cx="6371590" cy="3091815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159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68499" w14:textId="30D37C64" w:rsidR="00FF400F" w:rsidRDefault="00FF400F" w:rsidP="00FF400F">
            <w:pPr>
              <w:pStyle w:val="Prrafodelista"/>
              <w:numPr>
                <w:ilvl w:val="0"/>
                <w:numId w:val="10"/>
              </w:num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layout.css</w:t>
            </w:r>
            <w:r w:rsidRPr="00FF400F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t>:</w:t>
            </w:r>
          </w:p>
          <w:p w14:paraId="3C57D009" w14:textId="3F4F1E59" w:rsidR="003944B0" w:rsidRPr="003944B0" w:rsidRDefault="003944B0" w:rsidP="003944B0">
            <w:pPr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</w:pPr>
            <w:r w:rsidRPr="003944B0">
              <w:rPr>
                <w:rFonts w:cstheme="minorHAnsi"/>
                <w:b w:val="0"/>
                <w:bCs/>
                <w:noProof/>
                <w:color w:val="auto"/>
                <w:sz w:val="24"/>
                <w:szCs w:val="20"/>
              </w:rPr>
              <w:drawing>
                <wp:inline distT="0" distB="0" distL="0" distR="0" wp14:anchorId="594C0DA1" wp14:editId="55B3B666">
                  <wp:extent cx="6371590" cy="3174365"/>
                  <wp:effectExtent l="0" t="0" r="0" b="698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1590" cy="317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3D190" w14:textId="77777777" w:rsidR="003944B0" w:rsidRPr="003944B0" w:rsidRDefault="003944B0" w:rsidP="003944B0">
            <w:pPr>
              <w:pStyle w:val="Ttulo1"/>
              <w:rPr>
                <w:noProof/>
                <w:color w:val="auto"/>
                <w:sz w:val="24"/>
                <w:szCs w:val="14"/>
              </w:rPr>
            </w:pPr>
          </w:p>
          <w:p w14:paraId="1974A747" w14:textId="23AF7ADE" w:rsidR="0067279D" w:rsidRDefault="0067279D" w:rsidP="0067279D">
            <w:pPr>
              <w:pStyle w:val="Ttulo1"/>
              <w:rPr>
                <w:noProof/>
                <w:color w:val="auto"/>
              </w:rPr>
            </w:pPr>
          </w:p>
          <w:p w14:paraId="1E0951C5" w14:textId="6692B21B" w:rsidR="003944B0" w:rsidRDefault="003944B0" w:rsidP="0067279D">
            <w:pPr>
              <w:pStyle w:val="Ttulo1"/>
              <w:rPr>
                <w:noProof/>
                <w:color w:val="auto"/>
              </w:rPr>
            </w:pPr>
          </w:p>
          <w:p w14:paraId="24C790D9" w14:textId="77777777" w:rsidR="003944B0" w:rsidRPr="00FD63F6" w:rsidRDefault="003944B0" w:rsidP="0067279D">
            <w:pPr>
              <w:pStyle w:val="Ttulo1"/>
              <w:rPr>
                <w:noProof/>
                <w:color w:val="auto"/>
              </w:rPr>
            </w:pPr>
          </w:p>
          <w:p w14:paraId="233F0810" w14:textId="77777777" w:rsidR="006D0D8E" w:rsidRPr="00FD63F6" w:rsidRDefault="006D0D8E" w:rsidP="00FD63F6">
            <w:pPr>
              <w:pStyle w:val="Contenido"/>
              <w:rPr>
                <w:noProof/>
                <w:color w:val="auto"/>
              </w:rPr>
            </w:pPr>
          </w:p>
          <w:p w14:paraId="170CA2E9" w14:textId="6FFD6747" w:rsidR="003944B0" w:rsidRDefault="003944B0" w:rsidP="003944B0">
            <w:pPr>
              <w:pStyle w:val="Ttulo1"/>
              <w:numPr>
                <w:ilvl w:val="0"/>
                <w:numId w:val="1"/>
              </w:numPr>
              <w:rPr>
                <w:noProof/>
                <w:color w:val="auto"/>
              </w:rPr>
            </w:pPr>
            <w:r>
              <w:rPr>
                <w:noProof/>
                <w:color w:val="auto"/>
                <w:lang w:bidi="es-ES"/>
              </w:rPr>
              <w:lastRenderedPageBreak/>
              <w:t>Comprobación adaptabilidad</w:t>
            </w:r>
          </w:p>
          <w:p w14:paraId="676FFA63" w14:textId="2BE3EAE8" w:rsidR="003944B0" w:rsidRDefault="00D03077" w:rsidP="00D03077">
            <w:pPr>
              <w:pStyle w:val="Ttulo1"/>
              <w:numPr>
                <w:ilvl w:val="0"/>
                <w:numId w:val="10"/>
              </w:numP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t>Index.html</w:t>
            </w:r>
          </w:p>
          <w:p w14:paraId="61B79015" w14:textId="6AA0CDC5" w:rsidR="00D03077" w:rsidRDefault="00D03077" w:rsidP="00D0307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D03077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5FBF872F" wp14:editId="3F08D280">
                  <wp:extent cx="2980486" cy="2166897"/>
                  <wp:effectExtent l="0" t="0" r="0" b="508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274" cy="2179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3B8936" w14:textId="43582906" w:rsidR="0088314E" w:rsidRDefault="0088314E" w:rsidP="00D0307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88314E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07C40FF3" wp14:editId="2C4D815D">
                  <wp:extent cx="4175943" cy="2720148"/>
                  <wp:effectExtent l="0" t="0" r="0" b="444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596" cy="2729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4712B" w14:textId="60586B2A" w:rsidR="00D03077" w:rsidRDefault="00D03077" w:rsidP="00D03077">
            <w:pPr>
              <w:pStyle w:val="Ttulo1"/>
              <w:numPr>
                <w:ilvl w:val="0"/>
                <w:numId w:val="10"/>
              </w:numP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t>Autor.html</w:t>
            </w:r>
          </w:p>
          <w:p w14:paraId="3B142631" w14:textId="70FD1ACA" w:rsidR="00D03077" w:rsidRDefault="00D03077" w:rsidP="00D0307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D03077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75CEB032" wp14:editId="2519ED50">
                  <wp:extent cx="2966037" cy="2149889"/>
                  <wp:effectExtent l="0" t="0" r="6350" b="317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135" cy="2163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67E27F" w14:textId="1C715860" w:rsidR="0088314E" w:rsidRDefault="0088314E" w:rsidP="00D0307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88314E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lastRenderedPageBreak/>
              <w:drawing>
                <wp:inline distT="0" distB="0" distL="0" distR="0" wp14:anchorId="10A4D59B" wp14:editId="035F7D32">
                  <wp:extent cx="3880954" cy="2535732"/>
                  <wp:effectExtent l="0" t="0" r="571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328" cy="2539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B9C9A" w14:textId="00F12BA3" w:rsidR="00D03077" w:rsidRDefault="00D03077" w:rsidP="00D03077">
            <w:pPr>
              <w:pStyle w:val="Ttulo1"/>
              <w:numPr>
                <w:ilvl w:val="0"/>
                <w:numId w:val="10"/>
              </w:numP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t>Caracteristicas.html</w:t>
            </w:r>
          </w:p>
          <w:p w14:paraId="3F23AF35" w14:textId="511F4506" w:rsidR="00D03077" w:rsidRDefault="00D03077" w:rsidP="00D0307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D03077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2BBCC466" wp14:editId="1308BBF4">
                  <wp:extent cx="2942985" cy="2167790"/>
                  <wp:effectExtent l="0" t="0" r="0" b="444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644" cy="2178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7048FD" w14:textId="282AB654" w:rsidR="0088314E" w:rsidRDefault="0088314E" w:rsidP="00D0307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88314E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68992FB9" wp14:editId="72655B4E">
                  <wp:extent cx="3811280" cy="2566935"/>
                  <wp:effectExtent l="0" t="0" r="0" b="508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589" cy="2571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1849E" w14:textId="14695B8C" w:rsidR="0088314E" w:rsidRDefault="0088314E" w:rsidP="00D0307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</w:p>
          <w:p w14:paraId="28E9BB8A" w14:textId="29CC6105" w:rsidR="0088314E" w:rsidRDefault="0088314E" w:rsidP="00D0307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</w:p>
          <w:p w14:paraId="20B2C606" w14:textId="77777777" w:rsidR="0088314E" w:rsidRDefault="0088314E" w:rsidP="00D0307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</w:p>
          <w:p w14:paraId="51F52C1C" w14:textId="30CCD2EF" w:rsidR="00D03077" w:rsidRDefault="00D03077" w:rsidP="00D03077">
            <w:pPr>
              <w:pStyle w:val="Ttulo1"/>
              <w:numPr>
                <w:ilvl w:val="0"/>
                <w:numId w:val="10"/>
              </w:numP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lastRenderedPageBreak/>
              <w:t>Formulario.html</w:t>
            </w:r>
          </w:p>
          <w:p w14:paraId="3CC4F869" w14:textId="0C81349C" w:rsidR="002C17E7" w:rsidRDefault="002C17E7" w:rsidP="002C17E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2C17E7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7BB011CA" wp14:editId="3E4F8A80">
                  <wp:extent cx="2936906" cy="2159214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884" cy="216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12DDC" w14:textId="7CCB405E" w:rsidR="002C17E7" w:rsidRDefault="0088314E" w:rsidP="002C17E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88314E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7A804BA5" wp14:editId="6138A3E8">
                  <wp:extent cx="4372858" cy="2942985"/>
                  <wp:effectExtent l="0" t="0" r="889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565" cy="2948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C8A0DB" w14:textId="2FC60381" w:rsidR="002C17E7" w:rsidRDefault="002C17E7" w:rsidP="002C17E7">
            <w:pPr>
              <w:pStyle w:val="Ttulo1"/>
              <w:numPr>
                <w:ilvl w:val="0"/>
                <w:numId w:val="1"/>
              </w:numPr>
              <w:rPr>
                <w:noProof/>
                <w:color w:val="auto"/>
              </w:rPr>
            </w:pPr>
            <w:r>
              <w:rPr>
                <w:noProof/>
                <w:color w:val="auto"/>
              </w:rPr>
              <w:t>Comprobación accesibilidad</w:t>
            </w:r>
          </w:p>
          <w:p w14:paraId="703861EF" w14:textId="54FBDC5D" w:rsidR="0088314E" w:rsidRDefault="001E3C59" w:rsidP="001E3C59">
            <w:pPr>
              <w:pStyle w:val="Ttulo1"/>
              <w:rPr>
                <w:noProof/>
                <w:color w:val="auto"/>
              </w:rPr>
            </w:pPr>
            <w:r w:rsidRPr="001E3C59">
              <w:rPr>
                <w:noProof/>
                <w:color w:val="auto"/>
              </w:rPr>
              <w:drawing>
                <wp:inline distT="0" distB="0" distL="0" distR="0" wp14:anchorId="689A343D" wp14:editId="584E8896">
                  <wp:extent cx="1344706" cy="2540404"/>
                  <wp:effectExtent l="0" t="0" r="825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549" cy="2551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1AC42" w14:textId="77777777" w:rsidR="0088314E" w:rsidRPr="0088314E" w:rsidRDefault="0088314E" w:rsidP="001E3C59">
            <w:pPr>
              <w:pStyle w:val="Ttulo1"/>
              <w:rPr>
                <w:noProof/>
                <w:color w:val="auto"/>
                <w:sz w:val="22"/>
                <w:szCs w:val="12"/>
              </w:rPr>
            </w:pPr>
          </w:p>
          <w:p w14:paraId="5FEF85C3" w14:textId="7257DAA0" w:rsidR="002C17E7" w:rsidRDefault="002C17E7" w:rsidP="002C17E7">
            <w:pPr>
              <w:pStyle w:val="Ttulo1"/>
              <w:numPr>
                <w:ilvl w:val="0"/>
                <w:numId w:val="15"/>
              </w:numP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lastRenderedPageBreak/>
              <w:t>Index.html</w:t>
            </w:r>
          </w:p>
          <w:p w14:paraId="2F6B1207" w14:textId="5479F7F9" w:rsidR="001E3C59" w:rsidRDefault="001E3C59" w:rsidP="001E3C59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1E3C59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49F3DC1B" wp14:editId="6979CFDA">
                  <wp:extent cx="5536370" cy="2504995"/>
                  <wp:effectExtent l="0" t="0" r="762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577" cy="251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858D52" w14:textId="3B7A3CF7" w:rsidR="0088314E" w:rsidRDefault="0088314E" w:rsidP="001E3C59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88314E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7F73836C" wp14:editId="0D85B236">
                  <wp:extent cx="4702628" cy="2326943"/>
                  <wp:effectExtent l="0" t="0" r="3175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730" cy="2329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1737C" w14:textId="57DABF2D" w:rsidR="002C17E7" w:rsidRDefault="002C17E7" w:rsidP="002C17E7">
            <w:pPr>
              <w:pStyle w:val="Ttulo1"/>
              <w:numPr>
                <w:ilvl w:val="0"/>
                <w:numId w:val="15"/>
              </w:numP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t>Autor.html</w:t>
            </w:r>
          </w:p>
          <w:p w14:paraId="7DE515A2" w14:textId="74815693" w:rsidR="001E3C59" w:rsidRDefault="001E3C59" w:rsidP="001E3C59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1E3C59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765F4EB3" wp14:editId="13F9FE51">
                  <wp:extent cx="5524820" cy="2223913"/>
                  <wp:effectExtent l="0" t="0" r="0" b="508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325" cy="2228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444566" w14:textId="2239DDD0" w:rsidR="001E3C59" w:rsidRDefault="0088314E" w:rsidP="001E3C59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88314E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lastRenderedPageBreak/>
              <w:drawing>
                <wp:inline distT="0" distB="0" distL="0" distR="0" wp14:anchorId="254FBE02" wp14:editId="1C4F1DE0">
                  <wp:extent cx="5523359" cy="2635624"/>
                  <wp:effectExtent l="0" t="0" r="127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810" cy="2655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C8077" w14:textId="41273B9D" w:rsidR="002C17E7" w:rsidRDefault="002C17E7" w:rsidP="002C17E7">
            <w:pPr>
              <w:pStyle w:val="Ttulo1"/>
              <w:numPr>
                <w:ilvl w:val="0"/>
                <w:numId w:val="15"/>
              </w:numP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t>Caracteristicas.html</w:t>
            </w:r>
          </w:p>
          <w:p w14:paraId="1926BC8C" w14:textId="5CA8E656" w:rsidR="001E3C59" w:rsidRDefault="001E3C59" w:rsidP="001E3C59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1E3C59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5B30270C" wp14:editId="0DC28E93">
                  <wp:extent cx="5509452" cy="2335230"/>
                  <wp:effectExtent l="0" t="0" r="0" b="825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123" cy="234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9951AD" w14:textId="6D072E0F" w:rsidR="0088314E" w:rsidRDefault="0088314E" w:rsidP="001E3C59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88314E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567E67BD" wp14:editId="193DA59D">
                  <wp:extent cx="5509260" cy="2567401"/>
                  <wp:effectExtent l="0" t="0" r="0" b="444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187" cy="2579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3E4CB" w14:textId="5B81932A" w:rsidR="0088314E" w:rsidRDefault="0088314E" w:rsidP="001E3C59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</w:p>
          <w:p w14:paraId="14F79E62" w14:textId="77777777" w:rsidR="0088314E" w:rsidRDefault="0088314E" w:rsidP="001E3C59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</w:p>
          <w:p w14:paraId="5624C767" w14:textId="7BE461CF" w:rsidR="002C17E7" w:rsidRDefault="002C17E7" w:rsidP="002C17E7">
            <w:pPr>
              <w:pStyle w:val="Ttulo1"/>
              <w:numPr>
                <w:ilvl w:val="0"/>
                <w:numId w:val="15"/>
              </w:numP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lastRenderedPageBreak/>
              <w:t>Formulario.html</w:t>
            </w:r>
          </w:p>
          <w:p w14:paraId="03893C30" w14:textId="5DFA9D82" w:rsidR="001E3C59" w:rsidRPr="002C17E7" w:rsidRDefault="001E3C59" w:rsidP="001E3C59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1E3C59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72797092" wp14:editId="0670C559">
                  <wp:extent cx="5494084" cy="2099295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912" cy="2106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1556A" w14:textId="0F8B2AB7" w:rsidR="002C17E7" w:rsidRDefault="0088314E" w:rsidP="002C17E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  <w:r w:rsidRPr="0088314E"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  <w:drawing>
                <wp:inline distT="0" distB="0" distL="0" distR="0" wp14:anchorId="68F258E3" wp14:editId="28CDC024">
                  <wp:extent cx="5494020" cy="2743177"/>
                  <wp:effectExtent l="0" t="0" r="0" b="635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187" cy="2753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E1D4A" w14:textId="41E68124" w:rsidR="002C17E7" w:rsidRDefault="002C17E7" w:rsidP="002C17E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</w:p>
          <w:p w14:paraId="42F51313" w14:textId="4EE9A74E" w:rsidR="002C17E7" w:rsidRDefault="002C17E7" w:rsidP="002C17E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</w:p>
          <w:p w14:paraId="74C42849" w14:textId="244A6744" w:rsidR="002C17E7" w:rsidRDefault="002C17E7" w:rsidP="002C17E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</w:p>
          <w:p w14:paraId="55686129" w14:textId="77777777" w:rsidR="002C17E7" w:rsidRPr="00D03077" w:rsidRDefault="002C17E7" w:rsidP="002C17E7">
            <w:pPr>
              <w:pStyle w:val="Ttulo1"/>
              <w:rPr>
                <w:rFonts w:asciiTheme="minorHAnsi" w:hAnsiTheme="minorHAnsi" w:cstheme="minorHAnsi"/>
                <w:noProof/>
                <w:color w:val="auto"/>
                <w:sz w:val="24"/>
                <w:szCs w:val="14"/>
              </w:rPr>
            </w:pPr>
          </w:p>
          <w:p w14:paraId="39D3B906" w14:textId="346F295C" w:rsidR="00DF027C" w:rsidRDefault="00DF027C" w:rsidP="00DF027C">
            <w:pPr>
              <w:rPr>
                <w:noProof/>
              </w:rPr>
            </w:pPr>
          </w:p>
          <w:p w14:paraId="27927DD9" w14:textId="39F2B5FD" w:rsidR="00FC0DB6" w:rsidRDefault="00FC0DB6" w:rsidP="00DF027C">
            <w:pPr>
              <w:rPr>
                <w:noProof/>
              </w:rPr>
            </w:pPr>
          </w:p>
          <w:p w14:paraId="2F3C81AE" w14:textId="3F47B0B9" w:rsidR="00FC0DB6" w:rsidRDefault="00FC0DB6" w:rsidP="00DF027C">
            <w:pPr>
              <w:rPr>
                <w:noProof/>
              </w:rPr>
            </w:pPr>
          </w:p>
          <w:p w14:paraId="3C53921B" w14:textId="6D18FB09" w:rsidR="00FC0DB6" w:rsidRDefault="00FC0DB6" w:rsidP="00DF027C">
            <w:pPr>
              <w:rPr>
                <w:noProof/>
              </w:rPr>
            </w:pPr>
          </w:p>
          <w:p w14:paraId="72637151" w14:textId="77777777" w:rsidR="00FC0DB6" w:rsidRDefault="00FC0DB6" w:rsidP="00DF027C">
            <w:pPr>
              <w:rPr>
                <w:noProof/>
              </w:rPr>
            </w:pPr>
          </w:p>
          <w:p w14:paraId="0A6DFB9E" w14:textId="5AB12951" w:rsidR="00DF027C" w:rsidRDefault="00DF027C" w:rsidP="00DF027C">
            <w:pPr>
              <w:pStyle w:val="Contenido"/>
              <w:rPr>
                <w:noProof/>
              </w:rPr>
            </w:pPr>
          </w:p>
        </w:tc>
      </w:tr>
    </w:tbl>
    <w:p w14:paraId="1985F73C" w14:textId="77777777" w:rsidR="00AB02A7" w:rsidRDefault="00AB02A7" w:rsidP="00DF027C">
      <w:pPr>
        <w:rPr>
          <w:noProof/>
        </w:rPr>
      </w:pPr>
    </w:p>
    <w:p w14:paraId="436A8167" w14:textId="77777777" w:rsidR="0087605E" w:rsidRPr="00D70D02" w:rsidRDefault="0087605E" w:rsidP="00AB02A7">
      <w:pPr>
        <w:spacing w:after="200"/>
        <w:rPr>
          <w:noProof/>
        </w:rPr>
      </w:pPr>
    </w:p>
    <w:sectPr w:rsidR="0087605E" w:rsidRPr="00D70D02" w:rsidSect="00F45147">
      <w:headerReference w:type="default" r:id="rId43"/>
      <w:footerReference w:type="default" r:id="rId44"/>
      <w:pgSz w:w="11906" w:h="16838" w:code="9"/>
      <w:pgMar w:top="720" w:right="936" w:bottom="720" w:left="936" w:header="289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EE321" w14:textId="77777777" w:rsidR="0009527B" w:rsidRDefault="0009527B">
      <w:r>
        <w:separator/>
      </w:r>
    </w:p>
    <w:p w14:paraId="2DCC5D21" w14:textId="77777777" w:rsidR="0009527B" w:rsidRDefault="0009527B"/>
  </w:endnote>
  <w:endnote w:type="continuationSeparator" w:id="0">
    <w:p w14:paraId="4B4878B1" w14:textId="77777777" w:rsidR="0009527B" w:rsidRDefault="0009527B">
      <w:r>
        <w:continuationSeparator/>
      </w:r>
    </w:p>
    <w:p w14:paraId="364AF4B2" w14:textId="77777777" w:rsidR="0009527B" w:rsidRDefault="0009527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/>
      </w:rPr>
      <w:id w:val="-890194395"/>
      <w:docPartObj>
        <w:docPartGallery w:val="Page Numbers (Bottom of Page)"/>
        <w:docPartUnique/>
      </w:docPartObj>
    </w:sdtPr>
    <w:sdtEndPr>
      <w:rPr>
        <w:color w:val="92D050"/>
        <w14:textFill>
          <w14:gradFill>
            <w14:gsLst>
              <w14:gs w14:pos="0">
                <w14:srgbClr w14:val="92D050">
                  <w14:shade w14:val="30000"/>
                  <w14:satMod w14:val="115000"/>
                </w14:srgbClr>
              </w14:gs>
              <w14:gs w14:pos="50000">
                <w14:srgbClr w14:val="92D050">
                  <w14:shade w14:val="67500"/>
                  <w14:satMod w14:val="115000"/>
                </w14:srgbClr>
              </w14:gs>
              <w14:gs w14:pos="100000">
                <w14:srgbClr w14:val="92D050">
                  <w14:shade w14:val="100000"/>
                  <w14:satMod w14:val="115000"/>
                </w14:srgbClr>
              </w14:gs>
            </w14:gsLst>
            <w14:lin w14:ang="16200000" w14:scaled="0"/>
          </w14:gradFill>
        </w14:textFill>
      </w:rPr>
    </w:sdtEndPr>
    <w:sdtContent>
      <w:p w14:paraId="4B14E146" w14:textId="77777777" w:rsidR="00DF027C" w:rsidRPr="00FF400F" w:rsidRDefault="00DF027C">
        <w:pPr>
          <w:pStyle w:val="Piedepgina"/>
          <w:jc w:val="center"/>
          <w:rPr>
            <w:noProof/>
            <w:color w:val="92D050"/>
            <w14:textFill>
              <w14:gradFill>
                <w14:gsLst>
                  <w14:gs w14:pos="0">
                    <w14:srgbClr w14:val="92D050">
                      <w14:shade w14:val="30000"/>
                      <w14:satMod w14:val="115000"/>
                    </w14:srgbClr>
                  </w14:gs>
                  <w14:gs w14:pos="50000">
                    <w14:srgbClr w14:val="92D050">
                      <w14:shade w14:val="67500"/>
                      <w14:satMod w14:val="115000"/>
                    </w14:srgbClr>
                  </w14:gs>
                  <w14:gs w14:pos="100000">
                    <w14:srgbClr w14:val="92D050">
                      <w14:shade w14:val="100000"/>
                      <w14:satMod w14:val="115000"/>
                    </w14:srgbClr>
                  </w14:gs>
                </w14:gsLst>
                <w14:lin w14:ang="16200000" w14:scaled="0"/>
              </w14:gradFill>
            </w14:textFill>
          </w:rPr>
        </w:pPr>
        <w:r w:rsidRPr="00FF400F">
          <w:rPr>
            <w:noProof/>
            <w:color w:val="92D050"/>
            <w:lang w:bidi="es-ES"/>
            <w14:textFill>
              <w14:gradFill>
                <w14:gsLst>
                  <w14:gs w14:pos="0">
                    <w14:srgbClr w14:val="92D050">
                      <w14:shade w14:val="30000"/>
                      <w14:satMod w14:val="115000"/>
                    </w14:srgbClr>
                  </w14:gs>
                  <w14:gs w14:pos="50000">
                    <w14:srgbClr w14:val="92D050">
                      <w14:shade w14:val="67500"/>
                      <w14:satMod w14:val="115000"/>
                    </w14:srgbClr>
                  </w14:gs>
                  <w14:gs w14:pos="100000">
                    <w14:srgbClr w14:val="92D050">
                      <w14:shade w14:val="100000"/>
                      <w14:satMod w14:val="115000"/>
                    </w14:srgbClr>
                  </w14:gs>
                </w14:gsLst>
                <w14:lin w14:ang="16200000" w14:scaled="0"/>
              </w14:gradFill>
            </w14:textFill>
          </w:rPr>
          <w:fldChar w:fldCharType="begin"/>
        </w:r>
        <w:r w:rsidRPr="00FF400F">
          <w:rPr>
            <w:noProof/>
            <w:color w:val="92D050"/>
            <w:lang w:bidi="es-ES"/>
            <w14:textFill>
              <w14:gradFill>
                <w14:gsLst>
                  <w14:gs w14:pos="0">
                    <w14:srgbClr w14:val="92D050">
                      <w14:shade w14:val="30000"/>
                      <w14:satMod w14:val="115000"/>
                    </w14:srgbClr>
                  </w14:gs>
                  <w14:gs w14:pos="50000">
                    <w14:srgbClr w14:val="92D050">
                      <w14:shade w14:val="67500"/>
                      <w14:satMod w14:val="115000"/>
                    </w14:srgbClr>
                  </w14:gs>
                  <w14:gs w14:pos="100000">
                    <w14:srgbClr w14:val="92D050">
                      <w14:shade w14:val="100000"/>
                      <w14:satMod w14:val="115000"/>
                    </w14:srgbClr>
                  </w14:gs>
                </w14:gsLst>
                <w14:lin w14:ang="16200000" w14:scaled="0"/>
              </w14:gradFill>
            </w14:textFill>
          </w:rPr>
          <w:instrText xml:space="preserve"> PAGE   \* MERGEFORMAT </w:instrText>
        </w:r>
        <w:r w:rsidRPr="00FF400F">
          <w:rPr>
            <w:noProof/>
            <w:color w:val="92D050"/>
            <w:lang w:bidi="es-ES"/>
            <w14:textFill>
              <w14:gradFill>
                <w14:gsLst>
                  <w14:gs w14:pos="0">
                    <w14:srgbClr w14:val="92D050">
                      <w14:shade w14:val="30000"/>
                      <w14:satMod w14:val="115000"/>
                    </w14:srgbClr>
                  </w14:gs>
                  <w14:gs w14:pos="50000">
                    <w14:srgbClr w14:val="92D050">
                      <w14:shade w14:val="67500"/>
                      <w14:satMod w14:val="115000"/>
                    </w14:srgbClr>
                  </w14:gs>
                  <w14:gs w14:pos="100000">
                    <w14:srgbClr w14:val="92D050">
                      <w14:shade w14:val="100000"/>
                      <w14:satMod w14:val="115000"/>
                    </w14:srgbClr>
                  </w14:gs>
                </w14:gsLst>
                <w14:lin w14:ang="16200000" w14:scaled="0"/>
              </w14:gradFill>
            </w14:textFill>
          </w:rPr>
          <w:fldChar w:fldCharType="separate"/>
        </w:r>
        <w:r w:rsidR="00AB02A7" w:rsidRPr="00FF400F">
          <w:rPr>
            <w:noProof/>
            <w:color w:val="92D050"/>
            <w:lang w:bidi="es-ES"/>
            <w14:textFill>
              <w14:gradFill>
                <w14:gsLst>
                  <w14:gs w14:pos="0">
                    <w14:srgbClr w14:val="92D050">
                      <w14:shade w14:val="30000"/>
                      <w14:satMod w14:val="115000"/>
                    </w14:srgbClr>
                  </w14:gs>
                  <w14:gs w14:pos="50000">
                    <w14:srgbClr w14:val="92D050">
                      <w14:shade w14:val="67500"/>
                      <w14:satMod w14:val="115000"/>
                    </w14:srgbClr>
                  </w14:gs>
                  <w14:gs w14:pos="100000">
                    <w14:srgbClr w14:val="92D050">
                      <w14:shade w14:val="100000"/>
                      <w14:satMod w14:val="115000"/>
                    </w14:srgbClr>
                  </w14:gs>
                </w14:gsLst>
                <w14:lin w14:ang="16200000" w14:scaled="0"/>
              </w14:gradFill>
            </w14:textFill>
          </w:rPr>
          <w:t>2</w:t>
        </w:r>
        <w:r w:rsidRPr="00FF400F">
          <w:rPr>
            <w:noProof/>
            <w:color w:val="92D050"/>
            <w:lang w:bidi="es-ES"/>
            <w14:textFill>
              <w14:gradFill>
                <w14:gsLst>
                  <w14:gs w14:pos="0">
                    <w14:srgbClr w14:val="92D050">
                      <w14:shade w14:val="30000"/>
                      <w14:satMod w14:val="115000"/>
                    </w14:srgbClr>
                  </w14:gs>
                  <w14:gs w14:pos="50000">
                    <w14:srgbClr w14:val="92D050">
                      <w14:shade w14:val="67500"/>
                      <w14:satMod w14:val="115000"/>
                    </w14:srgbClr>
                  </w14:gs>
                  <w14:gs w14:pos="100000">
                    <w14:srgbClr w14:val="92D050">
                      <w14:shade w14:val="100000"/>
                      <w14:satMod w14:val="115000"/>
                    </w14:srgbClr>
                  </w14:gs>
                </w14:gsLst>
                <w14:lin w14:ang="16200000" w14:scaled="0"/>
              </w14:gradFill>
            </w14:textFill>
          </w:rPr>
          <w:fldChar w:fldCharType="end"/>
        </w:r>
      </w:p>
    </w:sdtContent>
  </w:sdt>
  <w:p w14:paraId="7B130CFF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364D6" w14:textId="77777777" w:rsidR="0009527B" w:rsidRDefault="0009527B">
      <w:r>
        <w:separator/>
      </w:r>
    </w:p>
    <w:p w14:paraId="2DA0201D" w14:textId="77777777" w:rsidR="0009527B" w:rsidRDefault="0009527B"/>
  </w:footnote>
  <w:footnote w:type="continuationSeparator" w:id="0">
    <w:p w14:paraId="653CBFC8" w14:textId="77777777" w:rsidR="0009527B" w:rsidRDefault="0009527B">
      <w:r>
        <w:continuationSeparator/>
      </w:r>
    </w:p>
    <w:p w14:paraId="66964C6C" w14:textId="77777777" w:rsidR="0009527B" w:rsidRDefault="0009527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0CA9C" w14:textId="33D7341A" w:rsidR="00FD63F6" w:rsidRPr="00FD63F6" w:rsidRDefault="00FD63F6" w:rsidP="00FD63F6">
    <w:pPr>
      <w:pStyle w:val="Encabezado"/>
      <w:jc w:val="right"/>
      <w:rPr>
        <w:color w:val="auto"/>
      </w:rPr>
    </w:pPr>
    <w:r w:rsidRPr="00FD63F6">
      <w:rPr>
        <w:color w:val="auto"/>
      </w:rPr>
      <w:t>Eduardo Blanco Bielsa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67392"/>
    <w:multiLevelType w:val="hybridMultilevel"/>
    <w:tmpl w:val="FEC8D606"/>
    <w:lvl w:ilvl="0" w:tplc="E33AB18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9555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0257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2357D6"/>
    <w:multiLevelType w:val="hybridMultilevel"/>
    <w:tmpl w:val="B05E8012"/>
    <w:lvl w:ilvl="0" w:tplc="D17AC19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D466BC"/>
    <w:multiLevelType w:val="hybridMultilevel"/>
    <w:tmpl w:val="64B60A9A"/>
    <w:lvl w:ilvl="0" w:tplc="5C08F4FE">
      <w:start w:val="4"/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D95C40"/>
    <w:multiLevelType w:val="hybridMultilevel"/>
    <w:tmpl w:val="5816C3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1D12C9"/>
    <w:multiLevelType w:val="hybridMultilevel"/>
    <w:tmpl w:val="366C4CB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B45772"/>
    <w:multiLevelType w:val="hybridMultilevel"/>
    <w:tmpl w:val="09F450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142ADD"/>
    <w:multiLevelType w:val="hybridMultilevel"/>
    <w:tmpl w:val="8C783A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B66EFA"/>
    <w:multiLevelType w:val="hybridMultilevel"/>
    <w:tmpl w:val="574A1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5B7C79"/>
    <w:multiLevelType w:val="hybridMultilevel"/>
    <w:tmpl w:val="1A9070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2A2041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A2FAB"/>
    <w:multiLevelType w:val="hybridMultilevel"/>
    <w:tmpl w:val="D84EE178"/>
    <w:lvl w:ilvl="0" w:tplc="8B5A83D4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E857FD"/>
    <w:multiLevelType w:val="hybridMultilevel"/>
    <w:tmpl w:val="B05E801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3310E7"/>
    <w:multiLevelType w:val="hybridMultilevel"/>
    <w:tmpl w:val="AA760D9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8125289">
    <w:abstractNumId w:val="3"/>
  </w:num>
  <w:num w:numId="2" w16cid:durableId="179978827">
    <w:abstractNumId w:val="9"/>
  </w:num>
  <w:num w:numId="3" w16cid:durableId="302126787">
    <w:abstractNumId w:val="0"/>
  </w:num>
  <w:num w:numId="4" w16cid:durableId="599146915">
    <w:abstractNumId w:val="8"/>
  </w:num>
  <w:num w:numId="5" w16cid:durableId="295841500">
    <w:abstractNumId w:val="10"/>
  </w:num>
  <w:num w:numId="6" w16cid:durableId="1826163485">
    <w:abstractNumId w:val="5"/>
  </w:num>
  <w:num w:numId="7" w16cid:durableId="580407118">
    <w:abstractNumId w:val="11"/>
  </w:num>
  <w:num w:numId="8" w16cid:durableId="456874003">
    <w:abstractNumId w:val="7"/>
  </w:num>
  <w:num w:numId="9" w16cid:durableId="2022124354">
    <w:abstractNumId w:val="12"/>
  </w:num>
  <w:num w:numId="10" w16cid:durableId="514536363">
    <w:abstractNumId w:val="14"/>
  </w:num>
  <w:num w:numId="11" w16cid:durableId="1144355230">
    <w:abstractNumId w:val="1"/>
  </w:num>
  <w:num w:numId="12" w16cid:durableId="340476068">
    <w:abstractNumId w:val="2"/>
  </w:num>
  <w:num w:numId="13" w16cid:durableId="1547909198">
    <w:abstractNumId w:val="13"/>
  </w:num>
  <w:num w:numId="14" w16cid:durableId="197668867">
    <w:abstractNumId w:val="4"/>
  </w:num>
  <w:num w:numId="15" w16cid:durableId="14735264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3F6"/>
    <w:rsid w:val="0002482E"/>
    <w:rsid w:val="00050324"/>
    <w:rsid w:val="00063332"/>
    <w:rsid w:val="000747A0"/>
    <w:rsid w:val="0009527B"/>
    <w:rsid w:val="000A0150"/>
    <w:rsid w:val="000E63C9"/>
    <w:rsid w:val="00100802"/>
    <w:rsid w:val="00130E9D"/>
    <w:rsid w:val="00150A6D"/>
    <w:rsid w:val="00185B35"/>
    <w:rsid w:val="001E3C59"/>
    <w:rsid w:val="001F2BC8"/>
    <w:rsid w:val="001F5F6B"/>
    <w:rsid w:val="00243EBC"/>
    <w:rsid w:val="00246A35"/>
    <w:rsid w:val="00284348"/>
    <w:rsid w:val="002C17E7"/>
    <w:rsid w:val="002F51F5"/>
    <w:rsid w:val="00312137"/>
    <w:rsid w:val="0031764A"/>
    <w:rsid w:val="00330359"/>
    <w:rsid w:val="0033762F"/>
    <w:rsid w:val="00343299"/>
    <w:rsid w:val="00360494"/>
    <w:rsid w:val="00366C7E"/>
    <w:rsid w:val="00384EA3"/>
    <w:rsid w:val="003944B0"/>
    <w:rsid w:val="003A39A1"/>
    <w:rsid w:val="003C2191"/>
    <w:rsid w:val="003D3863"/>
    <w:rsid w:val="004110DE"/>
    <w:rsid w:val="0044085A"/>
    <w:rsid w:val="004B21A5"/>
    <w:rsid w:val="004E5FEE"/>
    <w:rsid w:val="005037F0"/>
    <w:rsid w:val="00516A86"/>
    <w:rsid w:val="005275F6"/>
    <w:rsid w:val="0053572B"/>
    <w:rsid w:val="00572102"/>
    <w:rsid w:val="005F1BB0"/>
    <w:rsid w:val="00656C4D"/>
    <w:rsid w:val="0067279D"/>
    <w:rsid w:val="006D0D8E"/>
    <w:rsid w:val="006E5716"/>
    <w:rsid w:val="00701F48"/>
    <w:rsid w:val="007302B3"/>
    <w:rsid w:val="00730733"/>
    <w:rsid w:val="007309A6"/>
    <w:rsid w:val="00730E3A"/>
    <w:rsid w:val="00736AAF"/>
    <w:rsid w:val="00765B2A"/>
    <w:rsid w:val="00783A34"/>
    <w:rsid w:val="007C6B52"/>
    <w:rsid w:val="007D16C5"/>
    <w:rsid w:val="00816E41"/>
    <w:rsid w:val="00862FE4"/>
    <w:rsid w:val="0086389A"/>
    <w:rsid w:val="0087605E"/>
    <w:rsid w:val="0088314E"/>
    <w:rsid w:val="008941AE"/>
    <w:rsid w:val="008A5FE1"/>
    <w:rsid w:val="008B1FEE"/>
    <w:rsid w:val="00903C32"/>
    <w:rsid w:val="00916B16"/>
    <w:rsid w:val="009173B9"/>
    <w:rsid w:val="0093335D"/>
    <w:rsid w:val="0093613E"/>
    <w:rsid w:val="00943026"/>
    <w:rsid w:val="00966B81"/>
    <w:rsid w:val="00977F79"/>
    <w:rsid w:val="009C7720"/>
    <w:rsid w:val="009F7864"/>
    <w:rsid w:val="00A23AFA"/>
    <w:rsid w:val="00A31B3E"/>
    <w:rsid w:val="00A4689C"/>
    <w:rsid w:val="00A532F3"/>
    <w:rsid w:val="00A8489E"/>
    <w:rsid w:val="00AB02A7"/>
    <w:rsid w:val="00AC29F3"/>
    <w:rsid w:val="00B231E5"/>
    <w:rsid w:val="00C02B87"/>
    <w:rsid w:val="00C4086D"/>
    <w:rsid w:val="00C91F02"/>
    <w:rsid w:val="00CA1896"/>
    <w:rsid w:val="00CB5B28"/>
    <w:rsid w:val="00CF5371"/>
    <w:rsid w:val="00D03077"/>
    <w:rsid w:val="00D0323A"/>
    <w:rsid w:val="00D0559F"/>
    <w:rsid w:val="00D064B5"/>
    <w:rsid w:val="00D077E9"/>
    <w:rsid w:val="00D30C1E"/>
    <w:rsid w:val="00D42CB7"/>
    <w:rsid w:val="00D5413D"/>
    <w:rsid w:val="00D570A9"/>
    <w:rsid w:val="00D70D02"/>
    <w:rsid w:val="00D770C7"/>
    <w:rsid w:val="00D86945"/>
    <w:rsid w:val="00D90290"/>
    <w:rsid w:val="00DC706A"/>
    <w:rsid w:val="00DD152F"/>
    <w:rsid w:val="00DE213F"/>
    <w:rsid w:val="00DF027C"/>
    <w:rsid w:val="00E00A32"/>
    <w:rsid w:val="00E22ACD"/>
    <w:rsid w:val="00E620B0"/>
    <w:rsid w:val="00E81B40"/>
    <w:rsid w:val="00EF555B"/>
    <w:rsid w:val="00F027BB"/>
    <w:rsid w:val="00F11DCF"/>
    <w:rsid w:val="00F162EA"/>
    <w:rsid w:val="00F45147"/>
    <w:rsid w:val="00F52D27"/>
    <w:rsid w:val="00F83527"/>
    <w:rsid w:val="00FC0DB6"/>
    <w:rsid w:val="00FD583F"/>
    <w:rsid w:val="00FD63F6"/>
    <w:rsid w:val="00FD7488"/>
    <w:rsid w:val="00FF16B4"/>
    <w:rsid w:val="00FF400F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944658"/>
  <w15:docId w15:val="{197278FC-0F07-459C-B7F8-2CBC5B442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6E41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F40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enp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A30A026193436EA2B92673AFE45E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9CEB6-04AD-4DA8-A9FB-591CF180CF29}"/>
      </w:docPartPr>
      <w:docPartBody>
        <w:p w:rsidR="00260B2D" w:rsidRDefault="00000000">
          <w:pPr>
            <w:pStyle w:val="71A30A026193436EA2B92673AFE45E30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octubre 18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  <w:docPart>
      <w:docPartPr>
        <w:name w:val="538A4DEBF20E44BAADDCD593F43062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DD02F3-D18F-49E7-9339-567C7427272E}"/>
      </w:docPartPr>
      <w:docPartBody>
        <w:p w:rsidR="00260B2D" w:rsidRDefault="00000000">
          <w:pPr>
            <w:pStyle w:val="538A4DEBF20E44BAADDCD593F4306214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E7B"/>
    <w:rsid w:val="0007121D"/>
    <w:rsid w:val="00181575"/>
    <w:rsid w:val="00255E7B"/>
    <w:rsid w:val="00260B2D"/>
    <w:rsid w:val="00E72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71A30A026193436EA2B92673AFE45E30">
    <w:name w:val="71A30A026193436EA2B92673AFE45E30"/>
  </w:style>
  <w:style w:type="paragraph" w:customStyle="1" w:styleId="538A4DEBF20E44BAADDCD593F4306214">
    <w:name w:val="538A4DEBF20E44BAADDCD593F430621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185</TotalTime>
  <Pages>1</Pages>
  <Words>459</Words>
  <Characters>2620</Characters>
  <Application>Microsoft Office Word</Application>
  <DocSecurity>0</DocSecurity>
  <Lines>21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edu edu</dc:creator>
  <cp:keywords/>
  <cp:lastModifiedBy>Eduardo Blanco Bielsa</cp:lastModifiedBy>
  <cp:revision>10</cp:revision>
  <cp:lastPrinted>2022-10-22T15:32:00Z</cp:lastPrinted>
  <dcterms:created xsi:type="dcterms:W3CDTF">2022-10-18T20:57:00Z</dcterms:created>
  <dcterms:modified xsi:type="dcterms:W3CDTF">2022-11-03T21:27:00Z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